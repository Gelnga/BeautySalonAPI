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7" w:type="dxa"/>
        <w:tblInd w:w="122" w:type="dxa"/>
        <w:tblLayout w:type="fixed"/>
        <w:tblLook w:val="0000" w:firstRow="0" w:lastRow="0" w:firstColumn="0" w:lastColumn="0" w:noHBand="0" w:noVBand="0"/>
      </w:tblPr>
      <w:tblGrid>
        <w:gridCol w:w="6093"/>
        <w:gridCol w:w="2404"/>
      </w:tblGrid>
      <w:tr w:rsidR="00AD6819" w14:paraId="25330087" w14:textId="77777777" w:rsidTr="001A1440">
        <w:trPr>
          <w:trHeight w:val="278"/>
        </w:trPr>
        <w:tc>
          <w:tcPr>
            <w:tcW w:w="8497" w:type="dxa"/>
            <w:gridSpan w:val="2"/>
            <w:shd w:val="clear" w:color="auto" w:fill="auto"/>
          </w:tcPr>
          <w:p w14:paraId="58969DDD" w14:textId="77777777" w:rsidR="00AD6819" w:rsidRPr="00AF524D" w:rsidRDefault="00566B73" w:rsidP="0046769E">
            <w:pPr>
              <w:pStyle w:val="University"/>
            </w:pPr>
            <w:r w:rsidRPr="00566B73">
              <w:t>TALLINN UNIVERSITY OF TECHNOLOGY</w:t>
            </w:r>
          </w:p>
        </w:tc>
      </w:tr>
      <w:tr w:rsidR="00AD6819" w14:paraId="3761BFE0" w14:textId="77777777" w:rsidTr="001A1440">
        <w:trPr>
          <w:trHeight w:val="370"/>
        </w:trPr>
        <w:tc>
          <w:tcPr>
            <w:tcW w:w="8497" w:type="dxa"/>
            <w:gridSpan w:val="2"/>
            <w:shd w:val="clear" w:color="auto" w:fill="auto"/>
          </w:tcPr>
          <w:p w14:paraId="30A7FB55" w14:textId="77777777" w:rsidR="00AD6819" w:rsidRPr="00AF524D" w:rsidRDefault="00871458" w:rsidP="0046769E">
            <w:pPr>
              <w:jc w:val="center"/>
            </w:pPr>
            <w:r>
              <w:t>School</w:t>
            </w:r>
            <w:r w:rsidR="00566B73" w:rsidRPr="00566B73">
              <w:t xml:space="preserve"> of Information Technolog</w:t>
            </w:r>
            <w:r>
              <w:t>ies</w:t>
            </w:r>
          </w:p>
        </w:tc>
      </w:tr>
      <w:tr w:rsidR="00AD6819" w14:paraId="03655EE0" w14:textId="77777777" w:rsidTr="006D2796">
        <w:trPr>
          <w:trHeight w:val="401"/>
        </w:trPr>
        <w:tc>
          <w:tcPr>
            <w:tcW w:w="8497" w:type="dxa"/>
            <w:gridSpan w:val="2"/>
            <w:shd w:val="clear" w:color="auto" w:fill="auto"/>
          </w:tcPr>
          <w:p w14:paraId="3C0ABF9B" w14:textId="77777777" w:rsidR="00AD6819" w:rsidRPr="00AF524D" w:rsidRDefault="00AD6819" w:rsidP="0046769E">
            <w:pPr>
              <w:jc w:val="center"/>
            </w:pPr>
          </w:p>
        </w:tc>
      </w:tr>
      <w:tr w:rsidR="00A475EB" w14:paraId="7BB22322" w14:textId="77777777" w:rsidTr="00AF6E5B">
        <w:trPr>
          <w:trHeight w:val="2469"/>
        </w:trPr>
        <w:tc>
          <w:tcPr>
            <w:tcW w:w="8497" w:type="dxa"/>
            <w:gridSpan w:val="2"/>
            <w:shd w:val="clear" w:color="auto" w:fill="auto"/>
          </w:tcPr>
          <w:p w14:paraId="62F56860" w14:textId="77777777" w:rsidR="00A475EB" w:rsidRPr="00F00C59" w:rsidRDefault="00A475EB" w:rsidP="001A1440">
            <w:pPr>
              <w:pStyle w:val="BodyText"/>
              <w:spacing w:after="80" w:line="240" w:lineRule="auto"/>
              <w:jc w:val="center"/>
              <w:rPr>
                <w:sz w:val="28"/>
              </w:rPr>
            </w:pPr>
          </w:p>
        </w:tc>
      </w:tr>
      <w:tr w:rsidR="00AD6819" w14:paraId="5D4A4B2A" w14:textId="77777777" w:rsidTr="006D2796">
        <w:trPr>
          <w:trHeight w:val="497"/>
        </w:trPr>
        <w:tc>
          <w:tcPr>
            <w:tcW w:w="8497" w:type="dxa"/>
            <w:gridSpan w:val="2"/>
            <w:shd w:val="clear" w:color="auto" w:fill="auto"/>
          </w:tcPr>
          <w:p w14:paraId="7BFABDA5" w14:textId="160A7B45" w:rsidR="00AD6819" w:rsidRDefault="002F230B" w:rsidP="001A1440">
            <w:pPr>
              <w:jc w:val="center"/>
            </w:pPr>
            <w:r>
              <w:t xml:space="preserve">Gleb </w:t>
            </w:r>
            <w:proofErr w:type="spellStart"/>
            <w:r>
              <w:t>Engalychev</w:t>
            </w:r>
            <w:proofErr w:type="spellEnd"/>
            <w:r>
              <w:t xml:space="preserve"> 206721IADB</w:t>
            </w:r>
          </w:p>
        </w:tc>
      </w:tr>
      <w:tr w:rsidR="00AD6819" w14:paraId="5A0838C8" w14:textId="77777777" w:rsidTr="006D2796">
        <w:trPr>
          <w:trHeight w:val="2403"/>
        </w:trPr>
        <w:tc>
          <w:tcPr>
            <w:tcW w:w="8497" w:type="dxa"/>
            <w:gridSpan w:val="2"/>
            <w:shd w:val="clear" w:color="auto" w:fill="auto"/>
            <w:vAlign w:val="center"/>
          </w:tcPr>
          <w:p w14:paraId="06327D94" w14:textId="1E9D6864" w:rsidR="00AD6819" w:rsidRPr="00547F2C" w:rsidRDefault="007739FF" w:rsidP="0046769E">
            <w:pPr>
              <w:pStyle w:val="Headingtitle"/>
              <w:rPr>
                <w:caps w:val="0"/>
              </w:rPr>
            </w:pPr>
            <w:r>
              <w:rPr>
                <w:caps w:val="0"/>
              </w:rPr>
              <w:fldChar w:fldCharType="begin"/>
            </w:r>
            <w:r>
              <w:rPr>
                <w:caps w:val="0"/>
              </w:rPr>
              <w:instrText xml:space="preserve"> FILLIN  "[Thesis title]" </w:instrText>
            </w:r>
            <w:r>
              <w:rPr>
                <w:caps w:val="0"/>
              </w:rPr>
              <w:fldChar w:fldCharType="separate"/>
            </w:r>
            <w:r w:rsidR="00F70BCC">
              <w:rPr>
                <w:caps w:val="0"/>
              </w:rPr>
              <w:t>BOOKING WEB APP FOR A BEAUTY SALON NETWORK</w:t>
            </w:r>
            <w:r w:rsidR="002F230B">
              <w:rPr>
                <w:caps w:val="0"/>
              </w:rPr>
              <w:t xml:space="preserve"> </w:t>
            </w:r>
            <w:r>
              <w:rPr>
                <w:caps w:val="0"/>
              </w:rPr>
              <w:fldChar w:fldCharType="end"/>
            </w:r>
          </w:p>
        </w:tc>
      </w:tr>
      <w:tr w:rsidR="00AD6819" w14:paraId="61523D07" w14:textId="77777777" w:rsidTr="0046769E">
        <w:trPr>
          <w:trHeight w:val="1704"/>
        </w:trPr>
        <w:tc>
          <w:tcPr>
            <w:tcW w:w="8497" w:type="dxa"/>
            <w:gridSpan w:val="2"/>
            <w:shd w:val="clear" w:color="auto" w:fill="auto"/>
          </w:tcPr>
          <w:p w14:paraId="3524A732" w14:textId="77777777" w:rsidR="00AD6819" w:rsidRDefault="002F230B" w:rsidP="001A1440">
            <w:pPr>
              <w:jc w:val="center"/>
            </w:pPr>
            <w:r>
              <w:t>Building Distributed Systems</w:t>
            </w:r>
          </w:p>
          <w:p w14:paraId="54AD9BE9" w14:textId="77777777" w:rsidR="002F230B" w:rsidRDefault="002F230B" w:rsidP="001A1440">
            <w:pPr>
              <w:jc w:val="center"/>
            </w:pPr>
          </w:p>
          <w:p w14:paraId="08773C55" w14:textId="26CD6A65" w:rsidR="002F230B" w:rsidRPr="00AF524D" w:rsidRDefault="002F230B" w:rsidP="001A1440">
            <w:pPr>
              <w:jc w:val="center"/>
            </w:pPr>
            <w:r>
              <w:t>Project Scope</w:t>
            </w:r>
          </w:p>
        </w:tc>
      </w:tr>
      <w:tr w:rsidR="00AD6819" w14:paraId="1C9F5334" w14:textId="77777777" w:rsidTr="0046769E">
        <w:trPr>
          <w:trHeight w:val="454"/>
        </w:trPr>
        <w:tc>
          <w:tcPr>
            <w:tcW w:w="6093" w:type="dxa"/>
            <w:shd w:val="clear" w:color="auto" w:fill="auto"/>
          </w:tcPr>
          <w:p w14:paraId="2AFC1F91" w14:textId="77777777" w:rsidR="00AD6819" w:rsidRPr="00AF524D" w:rsidRDefault="00566B73" w:rsidP="007C0D9E">
            <w:pPr>
              <w:pStyle w:val="StyleRight"/>
            </w:pPr>
            <w:r>
              <w:t>Supervisor</w:t>
            </w:r>
            <w:r w:rsidR="00AD6819" w:rsidRPr="00AF524D">
              <w:t>:</w:t>
            </w:r>
          </w:p>
        </w:tc>
        <w:tc>
          <w:tcPr>
            <w:tcW w:w="2404" w:type="dxa"/>
            <w:shd w:val="clear" w:color="auto" w:fill="auto"/>
          </w:tcPr>
          <w:p w14:paraId="2553D857" w14:textId="67062B5C" w:rsidR="00AD6819" w:rsidRPr="002F230B" w:rsidRDefault="002F230B" w:rsidP="001A1440">
            <w:pPr>
              <w:rPr>
                <w:lang w:val="et-EE"/>
              </w:rPr>
            </w:pPr>
            <w:r>
              <w:t>Andres K</w:t>
            </w:r>
            <w:r>
              <w:rPr>
                <w:lang w:val="et-EE"/>
              </w:rPr>
              <w:t>äver</w:t>
            </w:r>
          </w:p>
        </w:tc>
      </w:tr>
      <w:tr w:rsidR="00CE2086" w14:paraId="160DF77A" w14:textId="77777777" w:rsidTr="0046769E">
        <w:trPr>
          <w:trHeight w:val="454"/>
        </w:trPr>
        <w:tc>
          <w:tcPr>
            <w:tcW w:w="6093" w:type="dxa"/>
            <w:shd w:val="clear" w:color="auto" w:fill="auto"/>
          </w:tcPr>
          <w:p w14:paraId="7A67A61A" w14:textId="77777777" w:rsidR="00CE2086" w:rsidRDefault="00CE2086" w:rsidP="007C0D9E">
            <w:pPr>
              <w:pStyle w:val="StyleRight"/>
            </w:pPr>
          </w:p>
          <w:p w14:paraId="1B0DC848" w14:textId="2633380C" w:rsidR="00CE2086" w:rsidRDefault="00CE2086" w:rsidP="007C0D9E">
            <w:pPr>
              <w:pStyle w:val="StyleRight"/>
            </w:pPr>
            <w:r>
              <w:t xml:space="preserve">  </w:t>
            </w:r>
          </w:p>
        </w:tc>
        <w:tc>
          <w:tcPr>
            <w:tcW w:w="2404" w:type="dxa"/>
            <w:shd w:val="clear" w:color="auto" w:fill="auto"/>
          </w:tcPr>
          <w:p w14:paraId="2EE806C0" w14:textId="77777777" w:rsidR="00CE2086" w:rsidRDefault="00CE2086" w:rsidP="001A1440"/>
          <w:p w14:paraId="7AC942A0" w14:textId="0286C2AB" w:rsidR="00CE2086" w:rsidRDefault="00CE2086" w:rsidP="001A1440">
            <w:r>
              <w:t>Bachelor of Software Engineering</w:t>
            </w:r>
          </w:p>
        </w:tc>
      </w:tr>
      <w:tr w:rsidR="00AD6819" w14:paraId="30E69E86" w14:textId="77777777" w:rsidTr="0046769E">
        <w:trPr>
          <w:trHeight w:val="454"/>
        </w:trPr>
        <w:tc>
          <w:tcPr>
            <w:tcW w:w="6093" w:type="dxa"/>
            <w:shd w:val="clear" w:color="auto" w:fill="auto"/>
          </w:tcPr>
          <w:p w14:paraId="2747C450" w14:textId="77777777" w:rsidR="00AD6819" w:rsidRPr="00AF524D" w:rsidRDefault="00AD6819" w:rsidP="007C0D9E">
            <w:pPr>
              <w:pStyle w:val="StyleRight"/>
            </w:pPr>
          </w:p>
        </w:tc>
        <w:tc>
          <w:tcPr>
            <w:tcW w:w="2404" w:type="dxa"/>
            <w:shd w:val="clear" w:color="auto" w:fill="auto"/>
          </w:tcPr>
          <w:p w14:paraId="0743036A" w14:textId="6868ED88" w:rsidR="00AD6819" w:rsidRPr="00AF524D" w:rsidRDefault="00AD6819" w:rsidP="00566B73"/>
        </w:tc>
      </w:tr>
      <w:tr w:rsidR="00AD6819" w14:paraId="68FF0563" w14:textId="77777777" w:rsidTr="0046769E">
        <w:trPr>
          <w:trHeight w:val="454"/>
        </w:trPr>
        <w:tc>
          <w:tcPr>
            <w:tcW w:w="6093" w:type="dxa"/>
            <w:shd w:val="clear" w:color="auto" w:fill="auto"/>
          </w:tcPr>
          <w:p w14:paraId="1A5C4A2E" w14:textId="77777777" w:rsidR="00AD6819" w:rsidRPr="00AF524D" w:rsidRDefault="00AD6819" w:rsidP="007C0D9E">
            <w:pPr>
              <w:pStyle w:val="StyleRight"/>
            </w:pPr>
          </w:p>
        </w:tc>
        <w:tc>
          <w:tcPr>
            <w:tcW w:w="2404" w:type="dxa"/>
            <w:shd w:val="clear" w:color="auto" w:fill="auto"/>
          </w:tcPr>
          <w:p w14:paraId="619695D5" w14:textId="77777777" w:rsidR="00AD6819" w:rsidRPr="00AF524D" w:rsidRDefault="00AD6819" w:rsidP="00566B73"/>
        </w:tc>
      </w:tr>
      <w:tr w:rsidR="00AD6819" w14:paraId="432DCF0B" w14:textId="77777777" w:rsidTr="0046769E">
        <w:trPr>
          <w:trHeight w:val="454"/>
        </w:trPr>
        <w:tc>
          <w:tcPr>
            <w:tcW w:w="6093" w:type="dxa"/>
            <w:shd w:val="clear" w:color="auto" w:fill="auto"/>
          </w:tcPr>
          <w:p w14:paraId="1A7E8E38" w14:textId="77777777" w:rsidR="00AD6819" w:rsidRPr="00F00C59" w:rsidRDefault="00AD6819" w:rsidP="007C0D9E">
            <w:pPr>
              <w:pStyle w:val="StyleRight"/>
              <w:rPr>
                <w:sz w:val="28"/>
              </w:rPr>
            </w:pPr>
          </w:p>
        </w:tc>
        <w:tc>
          <w:tcPr>
            <w:tcW w:w="2404" w:type="dxa"/>
            <w:shd w:val="clear" w:color="auto" w:fill="auto"/>
          </w:tcPr>
          <w:p w14:paraId="0422B95D" w14:textId="77777777" w:rsidR="00AD6819" w:rsidRPr="00F00C59" w:rsidRDefault="00AD6819" w:rsidP="001A1440">
            <w:pPr>
              <w:rPr>
                <w:sz w:val="28"/>
              </w:rPr>
            </w:pPr>
          </w:p>
        </w:tc>
      </w:tr>
      <w:tr w:rsidR="0046769E" w14:paraId="449543F8" w14:textId="77777777" w:rsidTr="0046769E">
        <w:trPr>
          <w:trHeight w:val="454"/>
        </w:trPr>
        <w:tc>
          <w:tcPr>
            <w:tcW w:w="6093" w:type="dxa"/>
            <w:shd w:val="clear" w:color="auto" w:fill="auto"/>
          </w:tcPr>
          <w:p w14:paraId="4F6CC3EB" w14:textId="77777777" w:rsidR="0046769E" w:rsidRDefault="0046769E" w:rsidP="007C0D9E">
            <w:pPr>
              <w:pStyle w:val="StyleRight"/>
            </w:pPr>
          </w:p>
        </w:tc>
        <w:tc>
          <w:tcPr>
            <w:tcW w:w="2404" w:type="dxa"/>
            <w:shd w:val="clear" w:color="auto" w:fill="auto"/>
          </w:tcPr>
          <w:p w14:paraId="1AA4EFEE" w14:textId="77777777" w:rsidR="0046769E" w:rsidRDefault="0046769E" w:rsidP="001A1440">
            <w:pPr>
              <w:tabs>
                <w:tab w:val="left" w:pos="5707"/>
              </w:tabs>
            </w:pPr>
          </w:p>
        </w:tc>
      </w:tr>
      <w:tr w:rsidR="0046769E" w14:paraId="16DA43CB" w14:textId="77777777" w:rsidTr="0046769E">
        <w:trPr>
          <w:trHeight w:val="454"/>
        </w:trPr>
        <w:tc>
          <w:tcPr>
            <w:tcW w:w="6093" w:type="dxa"/>
            <w:shd w:val="clear" w:color="auto" w:fill="auto"/>
          </w:tcPr>
          <w:p w14:paraId="2D5D5803" w14:textId="77777777" w:rsidR="0046769E" w:rsidRDefault="0046769E" w:rsidP="007C0D9E">
            <w:pPr>
              <w:pStyle w:val="StyleRight"/>
            </w:pPr>
          </w:p>
        </w:tc>
        <w:tc>
          <w:tcPr>
            <w:tcW w:w="2404" w:type="dxa"/>
            <w:shd w:val="clear" w:color="auto" w:fill="auto"/>
          </w:tcPr>
          <w:p w14:paraId="71063989" w14:textId="77777777" w:rsidR="0046769E" w:rsidRDefault="0046769E" w:rsidP="001A1440">
            <w:pPr>
              <w:tabs>
                <w:tab w:val="left" w:pos="5707"/>
              </w:tabs>
            </w:pPr>
          </w:p>
        </w:tc>
      </w:tr>
      <w:tr w:rsidR="0046769E" w14:paraId="3DFB4AB2" w14:textId="77777777" w:rsidTr="0046769E">
        <w:trPr>
          <w:trHeight w:val="454"/>
        </w:trPr>
        <w:tc>
          <w:tcPr>
            <w:tcW w:w="6093" w:type="dxa"/>
            <w:shd w:val="clear" w:color="auto" w:fill="auto"/>
          </w:tcPr>
          <w:p w14:paraId="4E678282" w14:textId="77777777" w:rsidR="0046769E" w:rsidRDefault="0046769E" w:rsidP="007C0D9E">
            <w:pPr>
              <w:pStyle w:val="StyleRight"/>
            </w:pPr>
          </w:p>
        </w:tc>
        <w:tc>
          <w:tcPr>
            <w:tcW w:w="2404" w:type="dxa"/>
            <w:shd w:val="clear" w:color="auto" w:fill="auto"/>
          </w:tcPr>
          <w:p w14:paraId="7406A52B" w14:textId="77777777" w:rsidR="0046769E" w:rsidRDefault="0046769E" w:rsidP="001A1440">
            <w:pPr>
              <w:tabs>
                <w:tab w:val="left" w:pos="5707"/>
              </w:tabs>
            </w:pPr>
          </w:p>
        </w:tc>
      </w:tr>
      <w:tr w:rsidR="0046769E" w14:paraId="117D8A53" w14:textId="77777777" w:rsidTr="0046769E">
        <w:trPr>
          <w:trHeight w:val="454"/>
        </w:trPr>
        <w:tc>
          <w:tcPr>
            <w:tcW w:w="6093" w:type="dxa"/>
            <w:shd w:val="clear" w:color="auto" w:fill="auto"/>
          </w:tcPr>
          <w:p w14:paraId="6C6D740A" w14:textId="77777777" w:rsidR="0046769E" w:rsidRDefault="0046769E" w:rsidP="007C0D9E">
            <w:pPr>
              <w:pStyle w:val="StyleRight"/>
            </w:pPr>
          </w:p>
        </w:tc>
        <w:tc>
          <w:tcPr>
            <w:tcW w:w="2404" w:type="dxa"/>
            <w:shd w:val="clear" w:color="auto" w:fill="auto"/>
          </w:tcPr>
          <w:p w14:paraId="3E099A9F" w14:textId="77777777" w:rsidR="0046769E" w:rsidRDefault="0046769E" w:rsidP="001A1440">
            <w:pPr>
              <w:tabs>
                <w:tab w:val="left" w:pos="5707"/>
              </w:tabs>
            </w:pPr>
          </w:p>
        </w:tc>
      </w:tr>
      <w:tr w:rsidR="0046769E" w14:paraId="6D96B005" w14:textId="77777777" w:rsidTr="0046769E">
        <w:trPr>
          <w:trHeight w:val="454"/>
        </w:trPr>
        <w:tc>
          <w:tcPr>
            <w:tcW w:w="6093" w:type="dxa"/>
            <w:shd w:val="clear" w:color="auto" w:fill="auto"/>
          </w:tcPr>
          <w:p w14:paraId="18304D59" w14:textId="77777777" w:rsidR="0046769E" w:rsidRDefault="0046769E" w:rsidP="007C0D9E">
            <w:pPr>
              <w:pStyle w:val="StyleRight"/>
            </w:pPr>
          </w:p>
        </w:tc>
        <w:tc>
          <w:tcPr>
            <w:tcW w:w="2404" w:type="dxa"/>
            <w:shd w:val="clear" w:color="auto" w:fill="auto"/>
          </w:tcPr>
          <w:p w14:paraId="101415D8" w14:textId="77777777" w:rsidR="0046769E" w:rsidRDefault="0046769E" w:rsidP="001A1440">
            <w:pPr>
              <w:tabs>
                <w:tab w:val="left" w:pos="5707"/>
              </w:tabs>
            </w:pPr>
          </w:p>
        </w:tc>
      </w:tr>
      <w:tr w:rsidR="0046769E" w14:paraId="0AC4724B" w14:textId="77777777" w:rsidTr="0046769E">
        <w:trPr>
          <w:trHeight w:val="454"/>
        </w:trPr>
        <w:tc>
          <w:tcPr>
            <w:tcW w:w="6093" w:type="dxa"/>
            <w:shd w:val="clear" w:color="auto" w:fill="auto"/>
          </w:tcPr>
          <w:p w14:paraId="48EBA4A1" w14:textId="77777777" w:rsidR="0046769E" w:rsidRDefault="0046769E" w:rsidP="007C0D9E">
            <w:pPr>
              <w:pStyle w:val="StyleRight"/>
            </w:pPr>
          </w:p>
        </w:tc>
        <w:tc>
          <w:tcPr>
            <w:tcW w:w="2404" w:type="dxa"/>
            <w:shd w:val="clear" w:color="auto" w:fill="auto"/>
          </w:tcPr>
          <w:p w14:paraId="13179539" w14:textId="77777777" w:rsidR="0046769E" w:rsidRDefault="0046769E" w:rsidP="001A1440">
            <w:pPr>
              <w:tabs>
                <w:tab w:val="left" w:pos="5707"/>
              </w:tabs>
            </w:pPr>
          </w:p>
        </w:tc>
      </w:tr>
    </w:tbl>
    <w:p w14:paraId="2D615EC5" w14:textId="77777777" w:rsidR="00470106" w:rsidRDefault="00470106" w:rsidP="00AC07C4">
      <w:pPr>
        <w:sectPr w:rsidR="00470106" w:rsidSect="003C451D">
          <w:footerReference w:type="default" r:id="rId11"/>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3074F64C" w14:textId="77777777" w:rsidR="009F4718" w:rsidRDefault="00566B73" w:rsidP="0040413D">
      <w:pPr>
        <w:pStyle w:val="Headingcenter"/>
      </w:pPr>
      <w:bookmarkStart w:id="1" w:name="_Toc54348175"/>
      <w:bookmarkEnd w:id="0"/>
      <w:r w:rsidRPr="00566B73">
        <w:lastRenderedPageBreak/>
        <w:t>Author’s declaration of originality</w:t>
      </w:r>
      <w:bookmarkEnd w:id="1"/>
    </w:p>
    <w:p w14:paraId="1219959B" w14:textId="77777777" w:rsidR="00566B73" w:rsidRDefault="00566B73" w:rsidP="00566B73">
      <w:pPr>
        <w:pStyle w:val="BodyText"/>
      </w:pPr>
      <w:r>
        <w:t>I hereby certify that I am the sole author of this thesis. All the used materials, references to the literature and the work of others have been referred to. This thesis has not been presented for examination anywhere else.</w:t>
      </w:r>
    </w:p>
    <w:p w14:paraId="7A8D2689" w14:textId="6E623484" w:rsidR="00566B73" w:rsidRDefault="00566B73" w:rsidP="00566B73">
      <w:pPr>
        <w:pStyle w:val="BodyText"/>
      </w:pPr>
      <w:r>
        <w:t xml:space="preserve">Author: </w:t>
      </w:r>
      <w:r w:rsidR="002F230B">
        <w:t xml:space="preserve">Gleb </w:t>
      </w:r>
      <w:proofErr w:type="spellStart"/>
      <w:r w:rsidR="002F230B">
        <w:t>Engalychev</w:t>
      </w:r>
      <w:proofErr w:type="spellEnd"/>
    </w:p>
    <w:p w14:paraId="140C3DB3" w14:textId="31A2CAD7" w:rsidR="009F4718" w:rsidRDefault="002F230B" w:rsidP="00F826CC">
      <w:pPr>
        <w:pStyle w:val="BodyText"/>
      </w:pPr>
      <w:bookmarkStart w:id="2" w:name="_Hlk54263831"/>
      <w:r>
        <w:t>20.02.2022</w:t>
      </w:r>
    </w:p>
    <w:bookmarkEnd w:id="2"/>
    <w:p w14:paraId="1FA8BDAD" w14:textId="34BE8C02" w:rsidR="00A557C8" w:rsidRDefault="00A557C8" w:rsidP="00AC07C4">
      <w:pPr>
        <w:sectPr w:rsidR="00A557C8" w:rsidSect="003C451D">
          <w:footerReference w:type="default" r:id="rId12"/>
          <w:footnotePr>
            <w:numRestart w:val="eachPage"/>
          </w:footnotePr>
          <w:pgSz w:w="11907" w:h="16840" w:code="9"/>
          <w:pgMar w:top="1418" w:right="1701" w:bottom="1418" w:left="1701" w:header="709" w:footer="851" w:gutter="0"/>
          <w:cols w:space="708"/>
        </w:sectPr>
      </w:pPr>
    </w:p>
    <w:p w14:paraId="25F36C11" w14:textId="77777777" w:rsidR="00EF7646" w:rsidRDefault="00F13464" w:rsidP="0040413D">
      <w:pPr>
        <w:pStyle w:val="Headingcenter"/>
      </w:pPr>
      <w:bookmarkStart w:id="3" w:name="_Toc54348180"/>
      <w:bookmarkStart w:id="4" w:name="_Hlk54347655"/>
      <w:r w:rsidRPr="00F13464">
        <w:lastRenderedPageBreak/>
        <w:t>Table of contents</w:t>
      </w:r>
      <w:bookmarkEnd w:id="3"/>
    </w:p>
    <w:bookmarkEnd w:id="4"/>
    <w:p w14:paraId="47A1C440" w14:textId="54644791" w:rsidR="006A3EA5" w:rsidRDefault="00802093">
      <w:pPr>
        <w:pStyle w:val="TOC1"/>
        <w:tabs>
          <w:tab w:val="right" w:leader="dot" w:pos="8495"/>
        </w:tabs>
        <w:rPr>
          <w:rFonts w:asciiTheme="minorHAnsi" w:eastAsiaTheme="minorEastAsia" w:hAnsiTheme="minorHAnsi" w:cstheme="minorBidi"/>
          <w:noProof/>
          <w:sz w:val="22"/>
          <w:szCs w:val="22"/>
          <w:lang w:eastAsia="en-GB"/>
        </w:rPr>
      </w:pPr>
      <w:r>
        <w:fldChar w:fldCharType="begin"/>
      </w:r>
      <w:r>
        <w:instrText xml:space="preserve"> TOC \o "2-3" \h \z \t "Heading 1,1,Heading_unnumber,1" </w:instrText>
      </w:r>
      <w:r>
        <w:fldChar w:fldCharType="separate"/>
      </w:r>
      <w:hyperlink w:anchor="_Toc96280623" w:history="1">
        <w:r w:rsidR="006A3EA5" w:rsidRPr="00EF15B8">
          <w:rPr>
            <w:rStyle w:val="Hyperlink"/>
            <w:noProof/>
          </w:rPr>
          <w:t>1 Introduction</w:t>
        </w:r>
        <w:r w:rsidR="006A3EA5">
          <w:rPr>
            <w:noProof/>
            <w:webHidden/>
          </w:rPr>
          <w:tab/>
        </w:r>
        <w:r w:rsidR="006A3EA5">
          <w:rPr>
            <w:noProof/>
            <w:webHidden/>
          </w:rPr>
          <w:fldChar w:fldCharType="begin"/>
        </w:r>
        <w:r w:rsidR="006A3EA5">
          <w:rPr>
            <w:noProof/>
            <w:webHidden/>
          </w:rPr>
          <w:instrText xml:space="preserve"> PAGEREF _Toc96280623 \h </w:instrText>
        </w:r>
        <w:r w:rsidR="006A3EA5">
          <w:rPr>
            <w:noProof/>
            <w:webHidden/>
          </w:rPr>
        </w:r>
        <w:r w:rsidR="006A3EA5">
          <w:rPr>
            <w:noProof/>
            <w:webHidden/>
          </w:rPr>
          <w:fldChar w:fldCharType="separate"/>
        </w:r>
        <w:r w:rsidR="00E66B83">
          <w:rPr>
            <w:noProof/>
            <w:webHidden/>
          </w:rPr>
          <w:t>5</w:t>
        </w:r>
        <w:r w:rsidR="006A3EA5">
          <w:rPr>
            <w:noProof/>
            <w:webHidden/>
          </w:rPr>
          <w:fldChar w:fldCharType="end"/>
        </w:r>
      </w:hyperlink>
    </w:p>
    <w:p w14:paraId="23F2AB89" w14:textId="04A37FC8" w:rsidR="006A3EA5" w:rsidRDefault="007300FB">
      <w:pPr>
        <w:pStyle w:val="TOC2"/>
        <w:tabs>
          <w:tab w:val="right" w:leader="dot" w:pos="8495"/>
        </w:tabs>
        <w:rPr>
          <w:rFonts w:asciiTheme="minorHAnsi" w:eastAsiaTheme="minorEastAsia" w:hAnsiTheme="minorHAnsi" w:cstheme="minorBidi"/>
          <w:noProof/>
          <w:sz w:val="22"/>
          <w:szCs w:val="22"/>
          <w:lang w:eastAsia="en-GB"/>
        </w:rPr>
      </w:pPr>
      <w:hyperlink w:anchor="_Toc96280624" w:history="1">
        <w:r w:rsidR="006A3EA5" w:rsidRPr="00EF15B8">
          <w:rPr>
            <w:rStyle w:val="Hyperlink"/>
            <w:noProof/>
            <w:lang w:val="en-US"/>
          </w:rPr>
          <w:t>1.1 Unregistered user positive flow</w:t>
        </w:r>
        <w:r w:rsidR="006A3EA5">
          <w:rPr>
            <w:noProof/>
            <w:webHidden/>
          </w:rPr>
          <w:tab/>
        </w:r>
        <w:r w:rsidR="006A3EA5">
          <w:rPr>
            <w:noProof/>
            <w:webHidden/>
          </w:rPr>
          <w:fldChar w:fldCharType="begin"/>
        </w:r>
        <w:r w:rsidR="006A3EA5">
          <w:rPr>
            <w:noProof/>
            <w:webHidden/>
          </w:rPr>
          <w:instrText xml:space="preserve"> PAGEREF _Toc96280624 \h </w:instrText>
        </w:r>
        <w:r w:rsidR="006A3EA5">
          <w:rPr>
            <w:noProof/>
            <w:webHidden/>
          </w:rPr>
        </w:r>
        <w:r w:rsidR="006A3EA5">
          <w:rPr>
            <w:noProof/>
            <w:webHidden/>
          </w:rPr>
          <w:fldChar w:fldCharType="separate"/>
        </w:r>
        <w:r w:rsidR="00E66B83">
          <w:rPr>
            <w:noProof/>
            <w:webHidden/>
          </w:rPr>
          <w:t>6</w:t>
        </w:r>
        <w:r w:rsidR="006A3EA5">
          <w:rPr>
            <w:noProof/>
            <w:webHidden/>
          </w:rPr>
          <w:fldChar w:fldCharType="end"/>
        </w:r>
      </w:hyperlink>
    </w:p>
    <w:p w14:paraId="2FAB69E8" w14:textId="6A2212AD" w:rsidR="006A3EA5" w:rsidRDefault="007300FB">
      <w:pPr>
        <w:pStyle w:val="TOC1"/>
        <w:tabs>
          <w:tab w:val="right" w:leader="dot" w:pos="8495"/>
        </w:tabs>
        <w:rPr>
          <w:rFonts w:asciiTheme="minorHAnsi" w:eastAsiaTheme="minorEastAsia" w:hAnsiTheme="minorHAnsi" w:cstheme="minorBidi"/>
          <w:noProof/>
          <w:sz w:val="22"/>
          <w:szCs w:val="22"/>
          <w:lang w:eastAsia="en-GB"/>
        </w:rPr>
      </w:pPr>
      <w:hyperlink w:anchor="_Toc96280625" w:history="1">
        <w:r w:rsidR="006A3EA5" w:rsidRPr="00EF15B8">
          <w:rPr>
            <w:rStyle w:val="Hyperlink"/>
            <w:noProof/>
            <w:lang w:val="en-US"/>
          </w:rPr>
          <w:t>2 ERD schema</w:t>
        </w:r>
        <w:r w:rsidR="006A3EA5">
          <w:rPr>
            <w:noProof/>
            <w:webHidden/>
          </w:rPr>
          <w:tab/>
        </w:r>
        <w:r w:rsidR="006A3EA5">
          <w:rPr>
            <w:noProof/>
            <w:webHidden/>
          </w:rPr>
          <w:fldChar w:fldCharType="begin"/>
        </w:r>
        <w:r w:rsidR="006A3EA5">
          <w:rPr>
            <w:noProof/>
            <w:webHidden/>
          </w:rPr>
          <w:instrText xml:space="preserve"> PAGEREF _Toc96280625 \h </w:instrText>
        </w:r>
        <w:r w:rsidR="006A3EA5">
          <w:rPr>
            <w:noProof/>
            <w:webHidden/>
          </w:rPr>
        </w:r>
        <w:r w:rsidR="006A3EA5">
          <w:rPr>
            <w:noProof/>
            <w:webHidden/>
          </w:rPr>
          <w:fldChar w:fldCharType="separate"/>
        </w:r>
        <w:r w:rsidR="00E66B83">
          <w:rPr>
            <w:noProof/>
            <w:webHidden/>
          </w:rPr>
          <w:t>12</w:t>
        </w:r>
        <w:r w:rsidR="006A3EA5">
          <w:rPr>
            <w:noProof/>
            <w:webHidden/>
          </w:rPr>
          <w:fldChar w:fldCharType="end"/>
        </w:r>
      </w:hyperlink>
    </w:p>
    <w:p w14:paraId="5F321549" w14:textId="5E0AB987" w:rsidR="00EF7646" w:rsidRDefault="00802093">
      <w:r>
        <w:fldChar w:fldCharType="end"/>
      </w:r>
    </w:p>
    <w:p w14:paraId="1F676943" w14:textId="77777777" w:rsidR="00EF7646" w:rsidRDefault="00EF7646"/>
    <w:p w14:paraId="5D3DFDB7" w14:textId="77777777" w:rsidR="00EF7646" w:rsidRDefault="00EF7646" w:rsidP="00AC07C4"/>
    <w:p w14:paraId="2E3B2F2C"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2F8D6EB9" w14:textId="77777777" w:rsidR="009F4718" w:rsidRDefault="00F13464" w:rsidP="0040413D">
      <w:pPr>
        <w:pStyle w:val="Headingcenter"/>
      </w:pPr>
      <w:bookmarkStart w:id="5" w:name="_Toc54348181"/>
      <w:r w:rsidRPr="00F13464">
        <w:lastRenderedPageBreak/>
        <w:t>List of figures</w:t>
      </w:r>
      <w:bookmarkEnd w:id="5"/>
    </w:p>
    <w:p w14:paraId="51E48561" w14:textId="00C15C6B" w:rsidR="007717AB" w:rsidRDefault="00653C07">
      <w:pPr>
        <w:pStyle w:val="TableofFigures"/>
        <w:tabs>
          <w:tab w:val="right" w:leader="dot" w:pos="8495"/>
        </w:tabs>
        <w:rPr>
          <w:rFonts w:asciiTheme="minorHAnsi" w:eastAsiaTheme="minorEastAsia" w:hAnsiTheme="minorHAnsi" w:cstheme="minorBidi"/>
          <w:noProof/>
          <w:sz w:val="22"/>
          <w:szCs w:val="22"/>
          <w:lang w:eastAsia="en-GB"/>
        </w:rPr>
      </w:pPr>
      <w:r w:rsidRPr="00B812DB">
        <w:rPr>
          <w:b/>
          <w:bCs/>
          <w:noProof/>
          <w:lang w:val="en-US"/>
        </w:rPr>
        <w:fldChar w:fldCharType="begin"/>
      </w:r>
      <w:r w:rsidRPr="00B812DB">
        <w:rPr>
          <w:b/>
          <w:bCs/>
          <w:noProof/>
          <w:lang w:val="en-US"/>
        </w:rPr>
        <w:instrText xml:space="preserve"> TOC \h \z \c "</w:instrText>
      </w:r>
      <w:r w:rsidR="00B07CEE">
        <w:rPr>
          <w:b/>
          <w:bCs/>
          <w:noProof/>
          <w:lang w:val="en-US"/>
        </w:rPr>
        <w:instrText>Figure</w:instrText>
      </w:r>
      <w:r w:rsidRPr="00B812DB">
        <w:rPr>
          <w:b/>
          <w:bCs/>
          <w:noProof/>
          <w:lang w:val="en-US"/>
        </w:rPr>
        <w:instrText xml:space="preserve">" </w:instrText>
      </w:r>
      <w:r w:rsidRPr="00B812DB">
        <w:rPr>
          <w:b/>
          <w:bCs/>
          <w:noProof/>
          <w:lang w:val="en-US"/>
        </w:rPr>
        <w:fldChar w:fldCharType="separate"/>
      </w:r>
      <w:hyperlink w:anchor="_Toc96288412" w:history="1">
        <w:r w:rsidR="007717AB" w:rsidRPr="00517CB2">
          <w:rPr>
            <w:rStyle w:val="Hyperlink"/>
            <w:noProof/>
          </w:rPr>
          <w:t xml:space="preserve">Figure 1. </w:t>
        </w:r>
        <w:r w:rsidR="007717AB" w:rsidRPr="00517CB2">
          <w:rPr>
            <w:rStyle w:val="Hyperlink"/>
            <w:noProof/>
            <w:lang w:val="en-US"/>
          </w:rPr>
          <w:t>Website main page</w:t>
        </w:r>
        <w:r w:rsidR="007717AB">
          <w:rPr>
            <w:noProof/>
            <w:webHidden/>
          </w:rPr>
          <w:tab/>
        </w:r>
        <w:r w:rsidR="007717AB">
          <w:rPr>
            <w:noProof/>
            <w:webHidden/>
          </w:rPr>
          <w:fldChar w:fldCharType="begin"/>
        </w:r>
        <w:r w:rsidR="007717AB">
          <w:rPr>
            <w:noProof/>
            <w:webHidden/>
          </w:rPr>
          <w:instrText xml:space="preserve"> PAGEREF _Toc96288412 \h </w:instrText>
        </w:r>
        <w:r w:rsidR="007717AB">
          <w:rPr>
            <w:noProof/>
            <w:webHidden/>
          </w:rPr>
        </w:r>
        <w:r w:rsidR="007717AB">
          <w:rPr>
            <w:noProof/>
            <w:webHidden/>
          </w:rPr>
          <w:fldChar w:fldCharType="separate"/>
        </w:r>
        <w:r w:rsidR="00E66B83">
          <w:rPr>
            <w:noProof/>
            <w:webHidden/>
          </w:rPr>
          <w:t>8</w:t>
        </w:r>
        <w:r w:rsidR="007717AB">
          <w:rPr>
            <w:noProof/>
            <w:webHidden/>
          </w:rPr>
          <w:fldChar w:fldCharType="end"/>
        </w:r>
      </w:hyperlink>
    </w:p>
    <w:p w14:paraId="46DDB952" w14:textId="36240503"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3" w:history="1">
        <w:r w:rsidR="007717AB" w:rsidRPr="00517CB2">
          <w:rPr>
            <w:rStyle w:val="Hyperlink"/>
            <w:noProof/>
          </w:rPr>
          <w:t>Figure 2. Book an appointment section</w:t>
        </w:r>
        <w:r w:rsidR="007717AB">
          <w:rPr>
            <w:noProof/>
            <w:webHidden/>
          </w:rPr>
          <w:tab/>
        </w:r>
        <w:r w:rsidR="007717AB">
          <w:rPr>
            <w:noProof/>
            <w:webHidden/>
          </w:rPr>
          <w:fldChar w:fldCharType="begin"/>
        </w:r>
        <w:r w:rsidR="007717AB">
          <w:rPr>
            <w:noProof/>
            <w:webHidden/>
          </w:rPr>
          <w:instrText xml:space="preserve"> PAGEREF _Toc96288413 \h </w:instrText>
        </w:r>
        <w:r w:rsidR="007717AB">
          <w:rPr>
            <w:noProof/>
            <w:webHidden/>
          </w:rPr>
        </w:r>
        <w:r w:rsidR="007717AB">
          <w:rPr>
            <w:noProof/>
            <w:webHidden/>
          </w:rPr>
          <w:fldChar w:fldCharType="separate"/>
        </w:r>
        <w:r w:rsidR="00E66B83">
          <w:rPr>
            <w:noProof/>
            <w:webHidden/>
          </w:rPr>
          <w:t>8</w:t>
        </w:r>
        <w:r w:rsidR="007717AB">
          <w:rPr>
            <w:noProof/>
            <w:webHidden/>
          </w:rPr>
          <w:fldChar w:fldCharType="end"/>
        </w:r>
      </w:hyperlink>
    </w:p>
    <w:p w14:paraId="431B6BE3" w14:textId="3E2D6AAF"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4" w:history="1">
        <w:r w:rsidR="007717AB" w:rsidRPr="00517CB2">
          <w:rPr>
            <w:rStyle w:val="Hyperlink"/>
            <w:noProof/>
          </w:rPr>
          <w:t>Figure 3. Salon services section</w:t>
        </w:r>
        <w:r w:rsidR="007717AB">
          <w:rPr>
            <w:noProof/>
            <w:webHidden/>
          </w:rPr>
          <w:tab/>
        </w:r>
        <w:r w:rsidR="007717AB">
          <w:rPr>
            <w:noProof/>
            <w:webHidden/>
          </w:rPr>
          <w:fldChar w:fldCharType="begin"/>
        </w:r>
        <w:r w:rsidR="007717AB">
          <w:rPr>
            <w:noProof/>
            <w:webHidden/>
          </w:rPr>
          <w:instrText xml:space="preserve"> PAGEREF _Toc96288414 \h </w:instrText>
        </w:r>
        <w:r w:rsidR="007717AB">
          <w:rPr>
            <w:noProof/>
            <w:webHidden/>
          </w:rPr>
        </w:r>
        <w:r w:rsidR="007717AB">
          <w:rPr>
            <w:noProof/>
            <w:webHidden/>
          </w:rPr>
          <w:fldChar w:fldCharType="separate"/>
        </w:r>
        <w:r w:rsidR="00E66B83">
          <w:rPr>
            <w:noProof/>
            <w:webHidden/>
          </w:rPr>
          <w:t>9</w:t>
        </w:r>
        <w:r w:rsidR="007717AB">
          <w:rPr>
            <w:noProof/>
            <w:webHidden/>
          </w:rPr>
          <w:fldChar w:fldCharType="end"/>
        </w:r>
      </w:hyperlink>
    </w:p>
    <w:p w14:paraId="0E06A8ED" w14:textId="357AC4A0"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5" w:history="1">
        <w:r w:rsidR="007717AB" w:rsidRPr="00517CB2">
          <w:rPr>
            <w:rStyle w:val="Hyperlink"/>
            <w:noProof/>
          </w:rPr>
          <w:t>Figure 4. Log in page</w:t>
        </w:r>
        <w:r w:rsidR="007717AB">
          <w:rPr>
            <w:noProof/>
            <w:webHidden/>
          </w:rPr>
          <w:tab/>
        </w:r>
        <w:r w:rsidR="007717AB">
          <w:rPr>
            <w:noProof/>
            <w:webHidden/>
          </w:rPr>
          <w:fldChar w:fldCharType="begin"/>
        </w:r>
        <w:r w:rsidR="007717AB">
          <w:rPr>
            <w:noProof/>
            <w:webHidden/>
          </w:rPr>
          <w:instrText xml:space="preserve"> PAGEREF _Toc96288415 \h </w:instrText>
        </w:r>
        <w:r w:rsidR="007717AB">
          <w:rPr>
            <w:noProof/>
            <w:webHidden/>
          </w:rPr>
        </w:r>
        <w:r w:rsidR="007717AB">
          <w:rPr>
            <w:noProof/>
            <w:webHidden/>
          </w:rPr>
          <w:fldChar w:fldCharType="separate"/>
        </w:r>
        <w:r w:rsidR="00E66B83">
          <w:rPr>
            <w:noProof/>
            <w:webHidden/>
          </w:rPr>
          <w:t>9</w:t>
        </w:r>
        <w:r w:rsidR="007717AB">
          <w:rPr>
            <w:noProof/>
            <w:webHidden/>
          </w:rPr>
          <w:fldChar w:fldCharType="end"/>
        </w:r>
      </w:hyperlink>
    </w:p>
    <w:p w14:paraId="308B4E30" w14:textId="4C60D05E"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6" w:history="1">
        <w:r w:rsidR="007717AB" w:rsidRPr="00517CB2">
          <w:rPr>
            <w:rStyle w:val="Hyperlink"/>
            <w:noProof/>
          </w:rPr>
          <w:t>Figure 5. Appointment booking form</w:t>
        </w:r>
        <w:r w:rsidR="007717AB">
          <w:rPr>
            <w:noProof/>
            <w:webHidden/>
          </w:rPr>
          <w:tab/>
        </w:r>
        <w:r w:rsidR="007717AB">
          <w:rPr>
            <w:noProof/>
            <w:webHidden/>
          </w:rPr>
          <w:fldChar w:fldCharType="begin"/>
        </w:r>
        <w:r w:rsidR="007717AB">
          <w:rPr>
            <w:noProof/>
            <w:webHidden/>
          </w:rPr>
          <w:instrText xml:space="preserve"> PAGEREF _Toc96288416 \h </w:instrText>
        </w:r>
        <w:r w:rsidR="007717AB">
          <w:rPr>
            <w:noProof/>
            <w:webHidden/>
          </w:rPr>
        </w:r>
        <w:r w:rsidR="007717AB">
          <w:rPr>
            <w:noProof/>
            <w:webHidden/>
          </w:rPr>
          <w:fldChar w:fldCharType="separate"/>
        </w:r>
        <w:r w:rsidR="00E66B83">
          <w:rPr>
            <w:noProof/>
            <w:webHidden/>
          </w:rPr>
          <w:t>10</w:t>
        </w:r>
        <w:r w:rsidR="007717AB">
          <w:rPr>
            <w:noProof/>
            <w:webHidden/>
          </w:rPr>
          <w:fldChar w:fldCharType="end"/>
        </w:r>
      </w:hyperlink>
    </w:p>
    <w:p w14:paraId="6B4342DA" w14:textId="13203492"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7" w:history="1">
        <w:r w:rsidR="007717AB" w:rsidRPr="00517CB2">
          <w:rPr>
            <w:rStyle w:val="Hyperlink"/>
            <w:noProof/>
          </w:rPr>
          <w:t>Figure 6. Register page</w:t>
        </w:r>
        <w:r w:rsidR="007717AB">
          <w:rPr>
            <w:noProof/>
            <w:webHidden/>
          </w:rPr>
          <w:tab/>
        </w:r>
        <w:r w:rsidR="007717AB">
          <w:rPr>
            <w:noProof/>
            <w:webHidden/>
          </w:rPr>
          <w:fldChar w:fldCharType="begin"/>
        </w:r>
        <w:r w:rsidR="007717AB">
          <w:rPr>
            <w:noProof/>
            <w:webHidden/>
          </w:rPr>
          <w:instrText xml:space="preserve"> PAGEREF _Toc96288417 \h </w:instrText>
        </w:r>
        <w:r w:rsidR="007717AB">
          <w:rPr>
            <w:noProof/>
            <w:webHidden/>
          </w:rPr>
        </w:r>
        <w:r w:rsidR="007717AB">
          <w:rPr>
            <w:noProof/>
            <w:webHidden/>
          </w:rPr>
          <w:fldChar w:fldCharType="separate"/>
        </w:r>
        <w:r w:rsidR="00E66B83">
          <w:rPr>
            <w:noProof/>
            <w:webHidden/>
          </w:rPr>
          <w:t>10</w:t>
        </w:r>
        <w:r w:rsidR="007717AB">
          <w:rPr>
            <w:noProof/>
            <w:webHidden/>
          </w:rPr>
          <w:fldChar w:fldCharType="end"/>
        </w:r>
      </w:hyperlink>
    </w:p>
    <w:p w14:paraId="0E68A6F9" w14:textId="30C52113"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8" w:history="1">
        <w:r w:rsidR="007717AB" w:rsidRPr="00517CB2">
          <w:rPr>
            <w:rStyle w:val="Hyperlink"/>
            <w:noProof/>
          </w:rPr>
          <w:t>Figure 7. Email verification message after registration</w:t>
        </w:r>
        <w:r w:rsidR="007717AB">
          <w:rPr>
            <w:noProof/>
            <w:webHidden/>
          </w:rPr>
          <w:tab/>
        </w:r>
        <w:r w:rsidR="007717AB">
          <w:rPr>
            <w:noProof/>
            <w:webHidden/>
          </w:rPr>
          <w:fldChar w:fldCharType="begin"/>
        </w:r>
        <w:r w:rsidR="007717AB">
          <w:rPr>
            <w:noProof/>
            <w:webHidden/>
          </w:rPr>
          <w:instrText xml:space="preserve"> PAGEREF _Toc96288418 \h </w:instrText>
        </w:r>
        <w:r w:rsidR="007717AB">
          <w:rPr>
            <w:noProof/>
            <w:webHidden/>
          </w:rPr>
        </w:r>
        <w:r w:rsidR="007717AB">
          <w:rPr>
            <w:noProof/>
            <w:webHidden/>
          </w:rPr>
          <w:fldChar w:fldCharType="separate"/>
        </w:r>
        <w:r w:rsidR="00E66B83">
          <w:rPr>
            <w:noProof/>
            <w:webHidden/>
          </w:rPr>
          <w:t>11</w:t>
        </w:r>
        <w:r w:rsidR="007717AB">
          <w:rPr>
            <w:noProof/>
            <w:webHidden/>
          </w:rPr>
          <w:fldChar w:fldCharType="end"/>
        </w:r>
      </w:hyperlink>
    </w:p>
    <w:p w14:paraId="5FDA6902" w14:textId="330BD022" w:rsidR="007717AB" w:rsidRDefault="007300FB">
      <w:pPr>
        <w:pStyle w:val="TableofFigures"/>
        <w:tabs>
          <w:tab w:val="right" w:leader="dot" w:pos="8495"/>
        </w:tabs>
        <w:rPr>
          <w:rFonts w:asciiTheme="minorHAnsi" w:eastAsiaTheme="minorEastAsia" w:hAnsiTheme="minorHAnsi" w:cstheme="minorBidi"/>
          <w:noProof/>
          <w:sz w:val="22"/>
          <w:szCs w:val="22"/>
          <w:lang w:eastAsia="en-GB"/>
        </w:rPr>
      </w:pPr>
      <w:hyperlink w:anchor="_Toc96288419" w:history="1">
        <w:r w:rsidR="007717AB" w:rsidRPr="00517CB2">
          <w:rPr>
            <w:rStyle w:val="Hyperlink"/>
            <w:noProof/>
          </w:rPr>
          <w:t>Figure 8. ERD schema</w:t>
        </w:r>
        <w:r w:rsidR="007717AB">
          <w:rPr>
            <w:noProof/>
            <w:webHidden/>
          </w:rPr>
          <w:tab/>
        </w:r>
        <w:r w:rsidR="007717AB">
          <w:rPr>
            <w:noProof/>
            <w:webHidden/>
          </w:rPr>
          <w:fldChar w:fldCharType="begin"/>
        </w:r>
        <w:r w:rsidR="007717AB">
          <w:rPr>
            <w:noProof/>
            <w:webHidden/>
          </w:rPr>
          <w:instrText xml:space="preserve"> PAGEREF _Toc96288419 \h </w:instrText>
        </w:r>
        <w:r w:rsidR="007717AB">
          <w:rPr>
            <w:noProof/>
            <w:webHidden/>
          </w:rPr>
        </w:r>
        <w:r w:rsidR="007717AB">
          <w:rPr>
            <w:noProof/>
            <w:webHidden/>
          </w:rPr>
          <w:fldChar w:fldCharType="separate"/>
        </w:r>
        <w:r w:rsidR="00E66B83">
          <w:rPr>
            <w:noProof/>
            <w:webHidden/>
          </w:rPr>
          <w:t>12</w:t>
        </w:r>
        <w:r w:rsidR="007717AB">
          <w:rPr>
            <w:noProof/>
            <w:webHidden/>
          </w:rPr>
          <w:fldChar w:fldCharType="end"/>
        </w:r>
      </w:hyperlink>
    </w:p>
    <w:p w14:paraId="5FDD6A79" w14:textId="58FB67AA" w:rsidR="009F4718" w:rsidRDefault="00653C07" w:rsidP="00424CFF">
      <w:pPr>
        <w:pStyle w:val="BodyText"/>
        <w:rPr>
          <w:b/>
          <w:bCs/>
          <w:noProof/>
          <w:lang w:val="en-US"/>
        </w:rPr>
      </w:pPr>
      <w:r w:rsidRPr="00B812DB">
        <w:rPr>
          <w:b/>
          <w:bCs/>
          <w:noProof/>
          <w:lang w:val="en-US"/>
        </w:rPr>
        <w:fldChar w:fldCharType="end"/>
      </w:r>
    </w:p>
    <w:p w14:paraId="4C4A97CC" w14:textId="77777777" w:rsidR="0016246C" w:rsidRDefault="0016246C" w:rsidP="00AC07C4">
      <w:pPr>
        <w:rPr>
          <w:noProof/>
          <w:lang w:val="en-US"/>
        </w:rPr>
      </w:pPr>
    </w:p>
    <w:p w14:paraId="64AE3FE7" w14:textId="77777777" w:rsidR="0016246C" w:rsidRDefault="0016246C" w:rsidP="00AC07C4">
      <w:pPr>
        <w:rPr>
          <w:noProof/>
          <w:lang w:val="en-US"/>
        </w:rPr>
        <w:sectPr w:rsidR="0016246C" w:rsidSect="003C451D">
          <w:footerReference w:type="default" r:id="rId13"/>
          <w:footnotePr>
            <w:numRestart w:val="eachPage"/>
          </w:footnotePr>
          <w:pgSz w:w="11907" w:h="16840" w:code="9"/>
          <w:pgMar w:top="1418" w:right="1701" w:bottom="1418" w:left="1701" w:header="709" w:footer="851" w:gutter="0"/>
          <w:cols w:space="708"/>
        </w:sectPr>
      </w:pPr>
    </w:p>
    <w:p w14:paraId="691DD774" w14:textId="65B76376" w:rsidR="009F4718" w:rsidRDefault="004F77F7" w:rsidP="002F230B">
      <w:pPr>
        <w:pStyle w:val="Heading1"/>
      </w:pPr>
      <w:bookmarkStart w:id="6" w:name="_Toc96280623"/>
      <w:r w:rsidRPr="009150BB">
        <w:lastRenderedPageBreak/>
        <w:t>Introduction</w:t>
      </w:r>
      <w:bookmarkStart w:id="7" w:name="_Toc370226609"/>
      <w:bookmarkStart w:id="8" w:name="_Ref370278170"/>
      <w:bookmarkStart w:id="9" w:name="_Ref371498087"/>
      <w:bookmarkEnd w:id="6"/>
    </w:p>
    <w:p w14:paraId="476F992F" w14:textId="63DB920A" w:rsidR="002F230B" w:rsidRPr="008D6DC7" w:rsidRDefault="002F230B" w:rsidP="002F230B">
      <w:pPr>
        <w:pStyle w:val="BodyText"/>
      </w:pPr>
      <w:r>
        <w:t>The main goal of the project is to create a webapp for a beauty branch business, where</w:t>
      </w:r>
      <w:r w:rsidR="008D6DC7">
        <w:t xml:space="preserve"> clients</w:t>
      </w:r>
      <w:r>
        <w:t xml:space="preserve"> can</w:t>
      </w:r>
      <w:r w:rsidR="00CE2086">
        <w:t xml:space="preserve"> </w:t>
      </w:r>
      <w:r w:rsidR="008D6DC7">
        <w:t>comfortably</w:t>
      </w:r>
      <w:r>
        <w:t xml:space="preserve"> register themselves on appointments. </w:t>
      </w:r>
      <w:r w:rsidR="00AD4DFB">
        <w:t xml:space="preserve">Currently this business, for which the app will be made, </w:t>
      </w:r>
      <w:r w:rsidR="008D6DC7">
        <w:t>communicates with clients by phone and</w:t>
      </w:r>
      <w:r w:rsidR="00AD4DFB">
        <w:t xml:space="preserve"> in social networks, where it promotes itself and makes appointments</w:t>
      </w:r>
      <w:r w:rsidR="00A659AD">
        <w:t xml:space="preserve">. </w:t>
      </w:r>
    </w:p>
    <w:p w14:paraId="2399CE53" w14:textId="3CC7CBBC" w:rsidR="00D70849" w:rsidRDefault="000270F1" w:rsidP="00D70849">
      <w:pPr>
        <w:pStyle w:val="BodyText"/>
      </w:pPr>
      <w:r>
        <w:t>Now</w:t>
      </w:r>
      <w:r w:rsidR="008D6DC7">
        <w:t xml:space="preserve"> this model </w:t>
      </w:r>
      <w:r w:rsidR="00465FCF">
        <w:t xml:space="preserve">suits </w:t>
      </w:r>
      <w:r w:rsidR="008D6DC7">
        <w:t xml:space="preserve">business </w:t>
      </w:r>
      <w:r>
        <w:t>well because</w:t>
      </w:r>
      <w:r w:rsidR="008D6DC7">
        <w:t xml:space="preserve"> its client base is small. It means that it is possible to consistently answer all phone calls and messages in social networks. </w:t>
      </w:r>
      <w:r w:rsidR="00465FCF">
        <w:t>However, when the business will expand, it w</w:t>
      </w:r>
      <w:r w:rsidR="00FC24CA">
        <w:t>on’t</w:t>
      </w:r>
      <w:r w:rsidR="00465FCF">
        <w:t xml:space="preserve"> be possible anymore for someone to</w:t>
      </w:r>
      <w:r>
        <w:t xml:space="preserve"> swiftly</w:t>
      </w:r>
      <w:r w:rsidR="00FC24CA">
        <w:t xml:space="preserve"> </w:t>
      </w:r>
      <w:r w:rsidR="00465FCF">
        <w:t>deal with all the clients.</w:t>
      </w:r>
    </w:p>
    <w:p w14:paraId="1823D9DF" w14:textId="3DBE230E" w:rsidR="00FC24CA" w:rsidRDefault="00FC24CA" w:rsidP="00D70849">
      <w:pPr>
        <w:pStyle w:val="BodyText"/>
      </w:pPr>
      <w:r>
        <w:t>Another fact that contributes to the described</w:t>
      </w:r>
      <w:r w:rsidR="000270F1">
        <w:t xml:space="preserve"> above</w:t>
      </w:r>
      <w:r>
        <w:t xml:space="preserve"> problem is that clients tend to ask some additional information about business and its workers</w:t>
      </w:r>
      <w:r w:rsidR="000270F1">
        <w:t xml:space="preserve"> during appointment calls or </w:t>
      </w:r>
      <w:r w:rsidR="000270F1">
        <w:rPr>
          <w:lang w:val="en-US"/>
        </w:rPr>
        <w:t>conversations</w:t>
      </w:r>
      <w:r>
        <w:t xml:space="preserve">, like how much experience does someone have or what education did some of the workers get </w:t>
      </w:r>
      <w:proofErr w:type="gramStart"/>
      <w:r>
        <w:t>and etc.</w:t>
      </w:r>
      <w:proofErr w:type="gramEnd"/>
    </w:p>
    <w:p w14:paraId="5445BA4A" w14:textId="40E52959" w:rsidR="00FC24CA" w:rsidRDefault="00FC24CA" w:rsidP="00D70849">
      <w:pPr>
        <w:pStyle w:val="BodyText"/>
        <w:rPr>
          <w:lang w:val="en-US"/>
        </w:rPr>
      </w:pPr>
      <w:r>
        <w:t>To sum up, the problem is a requirement to spend a lot of time on talking with clients</w:t>
      </w:r>
      <w:r w:rsidR="000270F1">
        <w:t xml:space="preserve"> </w:t>
      </w:r>
      <w:r>
        <w:t xml:space="preserve">to </w:t>
      </w:r>
      <w:r>
        <w:rPr>
          <w:lang w:val="en-US"/>
        </w:rPr>
        <w:t xml:space="preserve">make an appointment or provide them with </w:t>
      </w:r>
      <w:r w:rsidR="000270F1">
        <w:rPr>
          <w:lang w:val="en-US"/>
        </w:rPr>
        <w:t>additional</w:t>
      </w:r>
      <w:r>
        <w:rPr>
          <w:lang w:val="en-US"/>
        </w:rPr>
        <w:t xml:space="preserve"> info</w:t>
      </w:r>
      <w:r w:rsidR="000270F1">
        <w:rPr>
          <w:lang w:val="en-US"/>
        </w:rPr>
        <w:t>rmation</w:t>
      </w:r>
      <w:r>
        <w:rPr>
          <w:lang w:val="en-US"/>
        </w:rPr>
        <w:t xml:space="preserve"> that they are interested in.</w:t>
      </w:r>
    </w:p>
    <w:p w14:paraId="270DAE25" w14:textId="429C5C58" w:rsidR="00F96486" w:rsidRDefault="000270F1" w:rsidP="00D70849">
      <w:pPr>
        <w:pStyle w:val="BodyText"/>
        <w:rPr>
          <w:lang w:val="en-US"/>
        </w:rPr>
      </w:pPr>
      <w:r>
        <w:rPr>
          <w:lang w:val="en-US"/>
        </w:rPr>
        <w:t>The solution is a web</w:t>
      </w:r>
      <w:r w:rsidR="00B97166">
        <w:rPr>
          <w:lang w:val="en-US"/>
        </w:rPr>
        <w:t xml:space="preserve"> </w:t>
      </w:r>
      <w:r>
        <w:rPr>
          <w:lang w:val="en-US"/>
        </w:rPr>
        <w:t xml:space="preserve">app, where clients will be able to register themselves on appointments without a need of them to contact someone from the business personal. </w:t>
      </w:r>
      <w:proofErr w:type="gramStart"/>
      <w:r>
        <w:rPr>
          <w:lang w:val="en-US"/>
        </w:rPr>
        <w:t>In order to</w:t>
      </w:r>
      <w:proofErr w:type="gramEnd"/>
      <w:r>
        <w:rPr>
          <w:lang w:val="en-US"/>
        </w:rPr>
        <w:t xml:space="preserve"> do this, every client will have to register themselves a profile </w:t>
      </w:r>
      <w:r w:rsidR="00F96486">
        <w:rPr>
          <w:lang w:val="en-US"/>
        </w:rPr>
        <w:t>on</w:t>
      </w:r>
      <w:r>
        <w:rPr>
          <w:lang w:val="en-US"/>
        </w:rPr>
        <w:t xml:space="preserve"> our website, where they will also be able to keep track of all their appointments.</w:t>
      </w:r>
    </w:p>
    <w:p w14:paraId="5AB91D0D" w14:textId="4F6EB01F" w:rsidR="00F96486" w:rsidRPr="00F96486" w:rsidRDefault="00F96486" w:rsidP="00D70849">
      <w:pPr>
        <w:pStyle w:val="BodyText"/>
        <w:rPr>
          <w:lang w:val="en-US"/>
        </w:rPr>
      </w:pPr>
      <w:r>
        <w:rPr>
          <w:lang w:val="en-US"/>
        </w:rPr>
        <w:t>There is also a need to create a client for a business owner, where it is possible to add working schedules for the people, who work on master positions</w:t>
      </w:r>
      <w:r>
        <w:t>. Appointment booking functionality</w:t>
      </w:r>
      <w:r w:rsidR="007717AB">
        <w:t xml:space="preserve"> will sync with schedules of masters and show available time slots on appropriate dates and time.</w:t>
      </w:r>
    </w:p>
    <w:p w14:paraId="34508662" w14:textId="71CD0B35" w:rsidR="00F96486" w:rsidRDefault="000270F1" w:rsidP="00D70849">
      <w:pPr>
        <w:pStyle w:val="BodyText"/>
        <w:rPr>
          <w:lang w:val="en-US"/>
        </w:rPr>
      </w:pPr>
      <w:r>
        <w:rPr>
          <w:lang w:val="en-US"/>
        </w:rPr>
        <w:t xml:space="preserve">One of the strong advantages of this system is </w:t>
      </w:r>
      <w:r w:rsidR="00E5686A">
        <w:rPr>
          <w:lang w:val="en-US"/>
        </w:rPr>
        <w:t>possibility</w:t>
      </w:r>
      <w:r>
        <w:rPr>
          <w:lang w:val="en-US"/>
        </w:rPr>
        <w:t xml:space="preserve"> to</w:t>
      </w:r>
      <w:r w:rsidR="00E5686A">
        <w:rPr>
          <w:lang w:val="en-US"/>
        </w:rPr>
        <w:t xml:space="preserve"> </w:t>
      </w:r>
      <w:r w:rsidR="001B3007">
        <w:rPr>
          <w:lang w:val="en-US"/>
        </w:rPr>
        <w:t>constantly</w:t>
      </w:r>
      <w:r>
        <w:rPr>
          <w:lang w:val="en-US"/>
        </w:rPr>
        <w:t xml:space="preserve"> monitor</w:t>
      </w:r>
      <w:r w:rsidR="00E5686A">
        <w:rPr>
          <w:lang w:val="en-US"/>
        </w:rPr>
        <w:t xml:space="preserve"> all available timeslots for the appointments. Consider following </w:t>
      </w:r>
      <w:proofErr w:type="gramStart"/>
      <w:r w:rsidR="00E5686A">
        <w:rPr>
          <w:lang w:val="en-US"/>
        </w:rPr>
        <w:t>situation:</w:t>
      </w:r>
      <w:proofErr w:type="gramEnd"/>
      <w:r w:rsidR="00E5686A">
        <w:rPr>
          <w:lang w:val="en-US"/>
        </w:rPr>
        <w:t xml:space="preserve"> today is a Monday </w:t>
      </w:r>
      <w:r w:rsidR="00E5686A">
        <w:rPr>
          <w:lang w:val="en-US"/>
        </w:rPr>
        <w:lastRenderedPageBreak/>
        <w:t>and client A wants to register himself on a Friday, but currently all timeslots on Friday are occupied. However, it is still possible that someone will change their mind and cancel their appointment on a Friday. If this happens, client A will be able to take this time slot in a web client. Without this system client would have to call or text someone from business personal every day and wait for their answer, but with the system client can easily just visit the web page and check the info that</w:t>
      </w:r>
      <w:r w:rsidR="00F96486">
        <w:rPr>
          <w:lang w:val="en-US"/>
        </w:rPr>
        <w:t xml:space="preserve"> is</w:t>
      </w:r>
      <w:r w:rsidR="00E5686A">
        <w:rPr>
          <w:lang w:val="en-US"/>
        </w:rPr>
        <w:t xml:space="preserve"> need</w:t>
      </w:r>
      <w:r w:rsidR="00F96486">
        <w:rPr>
          <w:lang w:val="en-US"/>
        </w:rPr>
        <w:t>ed</w:t>
      </w:r>
      <w:r w:rsidR="00E5686A">
        <w:rPr>
          <w:lang w:val="en-US"/>
        </w:rPr>
        <w:t xml:space="preserve"> there.</w:t>
      </w:r>
      <w:r w:rsidR="00F96486">
        <w:rPr>
          <w:lang w:val="en-US"/>
        </w:rPr>
        <w:t xml:space="preserve"> To motivate </w:t>
      </w:r>
      <w:proofErr w:type="gramStart"/>
      <w:r w:rsidR="00F96486">
        <w:rPr>
          <w:lang w:val="en-US"/>
        </w:rPr>
        <w:t>clients</w:t>
      </w:r>
      <w:proofErr w:type="gramEnd"/>
      <w:r w:rsidR="00F96486">
        <w:rPr>
          <w:lang w:val="en-US"/>
        </w:rPr>
        <w:t xml:space="preserve"> cancel their appointments if they know, that they will not appear, there will be a limit on how many booked appointments a client can have.</w:t>
      </w:r>
    </w:p>
    <w:p w14:paraId="3D7447EC" w14:textId="6D494DC1" w:rsidR="00F96486" w:rsidRDefault="00F96486" w:rsidP="00D70849">
      <w:pPr>
        <w:pStyle w:val="BodyText"/>
        <w:rPr>
          <w:lang w:val="en-US"/>
        </w:rPr>
      </w:pPr>
      <w:r>
        <w:rPr>
          <w:lang w:val="en-US"/>
        </w:rPr>
        <w:t xml:space="preserve">In addition to the already mentioned functionality, there will be </w:t>
      </w:r>
      <w:r w:rsidR="007717AB">
        <w:rPr>
          <w:lang w:val="en-US"/>
        </w:rPr>
        <w:t>more</w:t>
      </w:r>
      <w:r>
        <w:rPr>
          <w:lang w:val="en-US"/>
        </w:rPr>
        <w:t xml:space="preserve"> features such as: gallery tab, </w:t>
      </w:r>
      <w:proofErr w:type="gramStart"/>
      <w:r>
        <w:rPr>
          <w:lang w:val="en-US"/>
        </w:rPr>
        <w:t>articles</w:t>
      </w:r>
      <w:proofErr w:type="gramEnd"/>
      <w:r>
        <w:rPr>
          <w:lang w:val="en-US"/>
        </w:rPr>
        <w:t xml:space="preserve"> and section with information about working personal</w:t>
      </w:r>
      <w:r w:rsidR="007717AB">
        <w:rPr>
          <w:lang w:val="en-US"/>
        </w:rPr>
        <w:t xml:space="preserve">. In gallery section clients will be able to look at interior of all salons that our business </w:t>
      </w:r>
      <w:proofErr w:type="gramStart"/>
      <w:r w:rsidR="007717AB">
        <w:rPr>
          <w:lang w:val="en-US"/>
        </w:rPr>
        <w:t>owns</w:t>
      </w:r>
      <w:proofErr w:type="gramEnd"/>
      <w:r w:rsidR="007717AB">
        <w:rPr>
          <w:lang w:val="en-US"/>
        </w:rPr>
        <w:t xml:space="preserve"> and some works done by masters. In articles section there will be posts with some important information related to a beauty branch</w:t>
      </w:r>
      <w:r w:rsidR="007717AB" w:rsidRPr="007717AB">
        <w:t xml:space="preserve"> </w:t>
      </w:r>
      <w:r w:rsidR="007717AB">
        <w:t>and jobs connected to it</w:t>
      </w:r>
      <w:r w:rsidR="007717AB">
        <w:rPr>
          <w:lang w:val="en-US"/>
        </w:rPr>
        <w:t>. Tab with an information about working personal will provide clients with all required information about masters that work in salons.</w:t>
      </w:r>
    </w:p>
    <w:p w14:paraId="3719EE5E" w14:textId="3E5E2998" w:rsidR="00D70849" w:rsidRDefault="00590248" w:rsidP="007717AB">
      <w:pPr>
        <w:pStyle w:val="Heading2"/>
        <w:rPr>
          <w:lang w:val="en-US"/>
        </w:rPr>
      </w:pPr>
      <w:bookmarkStart w:id="10" w:name="_Toc96280624"/>
      <w:r>
        <w:rPr>
          <w:lang w:val="en-US"/>
        </w:rPr>
        <w:t>Unregistered user positive flow</w:t>
      </w:r>
      <w:bookmarkEnd w:id="10"/>
    </w:p>
    <w:p w14:paraId="1C4CB343" w14:textId="77777777" w:rsidR="00D70849" w:rsidRDefault="00D70849" w:rsidP="00D70849">
      <w:pPr>
        <w:pStyle w:val="BodyText"/>
        <w:rPr>
          <w:lang w:val="en-US"/>
        </w:rPr>
      </w:pPr>
      <w:r>
        <w:rPr>
          <w:lang w:val="en-US"/>
        </w:rPr>
        <w:t>There are two possible scenarios of user positive flows when user navigates to a main page of a website. In first scenario, user is logged in and in second he is not. Further a second scenario will be demonstrated and commented first, because first scenario contains all steps listed in second scenario.</w:t>
      </w:r>
    </w:p>
    <w:p w14:paraId="4A8BE639" w14:textId="7270D355" w:rsidR="004E1C0C" w:rsidRDefault="00D70849" w:rsidP="00D70849">
      <w:pPr>
        <w:pStyle w:val="BodyText"/>
        <w:rPr>
          <w:lang w:val="en-US"/>
        </w:rPr>
      </w:pPr>
      <w:r>
        <w:rPr>
          <w:lang w:val="en-US"/>
        </w:rPr>
        <w:t xml:space="preserve">When user first time enters the </w:t>
      </w:r>
      <w:r w:rsidR="004E1C0C">
        <w:rPr>
          <w:lang w:val="en-US"/>
        </w:rPr>
        <w:t>website,</w:t>
      </w:r>
      <w:r>
        <w:rPr>
          <w:lang w:val="en-US"/>
        </w:rPr>
        <w:t xml:space="preserve"> </w:t>
      </w:r>
      <w:r w:rsidR="005321DE">
        <w:rPr>
          <w:lang w:val="en-US"/>
        </w:rPr>
        <w:t>he will see a main page</w:t>
      </w:r>
      <w:r w:rsidR="004E1C0C">
        <w:rPr>
          <w:lang w:val="en-US"/>
        </w:rPr>
        <w:t>. It</w:t>
      </w:r>
      <w:r w:rsidR="005321DE">
        <w:rPr>
          <w:lang w:val="en-US"/>
        </w:rPr>
        <w:t xml:space="preserve"> consists of navigation bar on top of the screen</w:t>
      </w:r>
      <w:r w:rsidR="004E1C0C">
        <w:rPr>
          <w:lang w:val="en-US"/>
        </w:rPr>
        <w:t xml:space="preserve"> which is a part of every website page </w:t>
      </w:r>
      <w:r w:rsidR="005321DE">
        <w:rPr>
          <w:lang w:val="en-US"/>
        </w:rPr>
        <w:t>and main page content (currently it is planned to be a promo video) as displayed in a Figure 1 below. Navbar consist of multiple elements</w:t>
      </w:r>
      <w:r w:rsidR="009A6C80">
        <w:rPr>
          <w:lang w:val="en-US"/>
        </w:rPr>
        <w:t>, which are:</w:t>
      </w:r>
      <w:r w:rsidR="004E1C0C">
        <w:rPr>
          <w:lang w:val="en-US"/>
        </w:rPr>
        <w:t xml:space="preserve"> </w:t>
      </w:r>
    </w:p>
    <w:p w14:paraId="579E45B8" w14:textId="57841CD2" w:rsidR="005321DE" w:rsidRDefault="004E1C0C" w:rsidP="004E1C0C">
      <w:pPr>
        <w:pStyle w:val="BodyText"/>
        <w:numPr>
          <w:ilvl w:val="0"/>
          <w:numId w:val="10"/>
        </w:numPr>
        <w:rPr>
          <w:lang w:val="en-US"/>
        </w:rPr>
      </w:pPr>
      <w:r>
        <w:rPr>
          <w:lang w:val="en-US"/>
        </w:rPr>
        <w:t>Business logo</w:t>
      </w:r>
    </w:p>
    <w:p w14:paraId="348B14D5" w14:textId="5650A638" w:rsidR="004E1C0C" w:rsidRDefault="004E1C0C" w:rsidP="004E1C0C">
      <w:pPr>
        <w:pStyle w:val="BodyText"/>
        <w:numPr>
          <w:ilvl w:val="0"/>
          <w:numId w:val="10"/>
        </w:numPr>
        <w:rPr>
          <w:lang w:val="en-US"/>
        </w:rPr>
      </w:pPr>
      <w:r>
        <w:rPr>
          <w:lang w:val="en-US"/>
        </w:rPr>
        <w:t>Gallery button, which</w:t>
      </w:r>
      <w:r w:rsidRPr="004E1C0C">
        <w:t xml:space="preserve"> </w:t>
      </w:r>
      <w:r>
        <w:rPr>
          <w:lang w:val="en-US"/>
        </w:rPr>
        <w:t>redirects user to a gallery section. There are photos of every salon and some works</w:t>
      </w:r>
    </w:p>
    <w:p w14:paraId="311F1644" w14:textId="2F8F61E2" w:rsidR="004E1C0C" w:rsidRDefault="004E1C0C" w:rsidP="004E1C0C">
      <w:pPr>
        <w:pStyle w:val="BodyText"/>
        <w:numPr>
          <w:ilvl w:val="0"/>
          <w:numId w:val="10"/>
        </w:numPr>
        <w:rPr>
          <w:lang w:val="en-US"/>
        </w:rPr>
      </w:pPr>
      <w:r>
        <w:rPr>
          <w:lang w:val="en-US"/>
        </w:rPr>
        <w:lastRenderedPageBreak/>
        <w:t>About us button, which redirects user to a</w:t>
      </w:r>
      <w:r w:rsidR="00590248">
        <w:rPr>
          <w:lang w:val="en-US"/>
        </w:rPr>
        <w:t xml:space="preserve"> about us</w:t>
      </w:r>
      <w:r>
        <w:rPr>
          <w:lang w:val="en-US"/>
        </w:rPr>
        <w:t xml:space="preserve"> section. It contains multiple blogposts of some salon masters, where they describe themselves and their works</w:t>
      </w:r>
      <w:r w:rsidR="00590248">
        <w:rPr>
          <w:lang w:val="en-US"/>
        </w:rPr>
        <w:t>, so the potential clients can get familiar with business personal</w:t>
      </w:r>
    </w:p>
    <w:p w14:paraId="6951F23F" w14:textId="037A7667" w:rsidR="004E1C0C" w:rsidRDefault="004E1C0C" w:rsidP="00590248">
      <w:pPr>
        <w:pStyle w:val="BodyText"/>
        <w:numPr>
          <w:ilvl w:val="0"/>
          <w:numId w:val="10"/>
        </w:numPr>
        <w:rPr>
          <w:lang w:val="en-US"/>
        </w:rPr>
      </w:pPr>
      <w:r>
        <w:rPr>
          <w:lang w:val="en-US"/>
        </w:rPr>
        <w:t>Articles button, which</w:t>
      </w:r>
      <w:r w:rsidRPr="004E1C0C">
        <w:t xml:space="preserve"> </w:t>
      </w:r>
      <w:r>
        <w:rPr>
          <w:lang w:val="en-US"/>
        </w:rPr>
        <w:t>redirects user to a articles section. It contains informative articles related to a beauty branch</w:t>
      </w:r>
    </w:p>
    <w:p w14:paraId="3B11C4A2" w14:textId="698C900B" w:rsidR="004E1C0C" w:rsidRDefault="004E1C0C" w:rsidP="00590248">
      <w:pPr>
        <w:pStyle w:val="BodyText"/>
        <w:numPr>
          <w:ilvl w:val="0"/>
          <w:numId w:val="10"/>
        </w:numPr>
        <w:rPr>
          <w:lang w:val="en-US"/>
        </w:rPr>
      </w:pPr>
      <w:r>
        <w:rPr>
          <w:lang w:val="en-US"/>
        </w:rPr>
        <w:t>Services button, which redirects user to a services section. There user can look at services that business provides by salon and prices for them</w:t>
      </w:r>
    </w:p>
    <w:p w14:paraId="7CC10D2A" w14:textId="37E89534" w:rsidR="004E1C0C" w:rsidRDefault="004E1C0C" w:rsidP="00590248">
      <w:pPr>
        <w:pStyle w:val="BodyText"/>
        <w:numPr>
          <w:ilvl w:val="0"/>
          <w:numId w:val="10"/>
        </w:numPr>
        <w:rPr>
          <w:lang w:val="en-US"/>
        </w:rPr>
      </w:pPr>
      <w:r>
        <w:rPr>
          <w:lang w:val="en-US"/>
        </w:rPr>
        <w:t>Contact button, which redirects user to a contact section. This section shows all ways to contact our business by salon</w:t>
      </w:r>
    </w:p>
    <w:p w14:paraId="70B0C713" w14:textId="2D0C42DF" w:rsidR="004E1C0C" w:rsidRDefault="004E1C0C" w:rsidP="00590248">
      <w:pPr>
        <w:pStyle w:val="BodyText"/>
        <w:numPr>
          <w:ilvl w:val="0"/>
          <w:numId w:val="10"/>
        </w:numPr>
        <w:rPr>
          <w:lang w:val="en-US"/>
        </w:rPr>
      </w:pPr>
      <w:r>
        <w:rPr>
          <w:lang w:val="en-US"/>
        </w:rPr>
        <w:t>Book an appointment button</w:t>
      </w:r>
      <w:r w:rsidR="00590248">
        <w:rPr>
          <w:lang w:val="en-US"/>
        </w:rPr>
        <w:t xml:space="preserve">, which redirects user to a book an appointment section. </w:t>
      </w:r>
      <w:r w:rsidR="009A6C80">
        <w:rPr>
          <w:lang w:val="en-US"/>
        </w:rPr>
        <w:t xml:space="preserve">There will be shown a list of salons, where user chooses the </w:t>
      </w:r>
      <w:proofErr w:type="gramStart"/>
      <w:r w:rsidR="009A6C80">
        <w:rPr>
          <w:lang w:val="en-US"/>
        </w:rPr>
        <w:t>one</w:t>
      </w:r>
      <w:proofErr w:type="gramEnd"/>
      <w:r w:rsidR="009A6C80">
        <w:rPr>
          <w:lang w:val="en-US"/>
        </w:rPr>
        <w:t xml:space="preserve"> he wants to visits and books an appointment there</w:t>
      </w:r>
    </w:p>
    <w:p w14:paraId="63C98BE2" w14:textId="23D527D1" w:rsidR="009A6C80" w:rsidRDefault="009A6C80" w:rsidP="00590248">
      <w:pPr>
        <w:pStyle w:val="BodyText"/>
        <w:numPr>
          <w:ilvl w:val="0"/>
          <w:numId w:val="10"/>
        </w:numPr>
        <w:rPr>
          <w:lang w:val="en-US"/>
        </w:rPr>
      </w:pPr>
      <w:r>
        <w:rPr>
          <w:lang w:val="en-US"/>
        </w:rPr>
        <w:t>Social networks buttons, which redirect user to business groups in social networks</w:t>
      </w:r>
    </w:p>
    <w:p w14:paraId="22735941" w14:textId="20372BC9" w:rsidR="00590248" w:rsidRDefault="00590248" w:rsidP="00590248">
      <w:pPr>
        <w:pStyle w:val="BodyText"/>
        <w:rPr>
          <w:lang w:val="en-US"/>
        </w:rPr>
      </w:pPr>
      <w:r>
        <w:rPr>
          <w:lang w:val="en-US"/>
        </w:rPr>
        <w:t xml:space="preserve">Further elements of navbar appear only then when user is logged out: </w:t>
      </w:r>
    </w:p>
    <w:p w14:paraId="7F977337" w14:textId="07C8DC68" w:rsidR="00590248" w:rsidRDefault="00590248" w:rsidP="00590248">
      <w:pPr>
        <w:pStyle w:val="BodyText"/>
        <w:numPr>
          <w:ilvl w:val="0"/>
          <w:numId w:val="12"/>
        </w:numPr>
        <w:rPr>
          <w:lang w:val="en-US"/>
        </w:rPr>
      </w:pPr>
      <w:r>
        <w:rPr>
          <w:lang w:val="en-US"/>
        </w:rPr>
        <w:t>Log in button, which redirects user to a log in section. It contains form, which allows user to log into an existing account</w:t>
      </w:r>
    </w:p>
    <w:p w14:paraId="3FBC2466" w14:textId="4C13CDE3" w:rsidR="00590248" w:rsidRDefault="00590248" w:rsidP="00590248">
      <w:pPr>
        <w:pStyle w:val="BodyText"/>
        <w:numPr>
          <w:ilvl w:val="0"/>
          <w:numId w:val="12"/>
        </w:numPr>
        <w:rPr>
          <w:lang w:val="en-US"/>
        </w:rPr>
      </w:pPr>
      <w:r>
        <w:rPr>
          <w:lang w:val="en-US"/>
        </w:rPr>
        <w:t>Register button, which redirects user to a register section. It contains form, which allows user to register a new account</w:t>
      </w:r>
    </w:p>
    <w:p w14:paraId="7B90B328" w14:textId="77777777" w:rsidR="00994D12" w:rsidRDefault="009A6C80" w:rsidP="00994D12">
      <w:pPr>
        <w:pStyle w:val="Figure"/>
        <w:framePr w:wrap="notBeside"/>
      </w:pPr>
      <w:r>
        <w:rPr>
          <w:noProof/>
        </w:rPr>
        <w:lastRenderedPageBreak/>
        <w:drawing>
          <wp:inline distT="0" distB="0" distL="0" distR="0" wp14:anchorId="5C81D04F" wp14:editId="1C25D422">
            <wp:extent cx="5400675" cy="2927350"/>
            <wp:effectExtent l="0" t="0" r="9525"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4"/>
                    <a:stretch>
                      <a:fillRect/>
                    </a:stretch>
                  </pic:blipFill>
                  <pic:spPr>
                    <a:xfrm>
                      <a:off x="0" y="0"/>
                      <a:ext cx="5400675" cy="2927350"/>
                    </a:xfrm>
                    <a:prstGeom prst="rect">
                      <a:avLst/>
                    </a:prstGeom>
                  </pic:spPr>
                </pic:pic>
              </a:graphicData>
            </a:graphic>
          </wp:inline>
        </w:drawing>
      </w:r>
    </w:p>
    <w:p w14:paraId="012C7884" w14:textId="74924263" w:rsidR="005321DE" w:rsidRDefault="00994D12" w:rsidP="00994D12">
      <w:pPr>
        <w:pStyle w:val="Caption"/>
        <w:rPr>
          <w:lang w:val="en-US"/>
        </w:rPr>
      </w:pPr>
      <w:bookmarkStart w:id="11" w:name="_Toc96288412"/>
      <w:r>
        <w:t xml:space="preserve">Figure </w:t>
      </w:r>
      <w:r>
        <w:fldChar w:fldCharType="begin"/>
      </w:r>
      <w:r>
        <w:instrText xml:space="preserve"> SEQ Figure \* ARABIC </w:instrText>
      </w:r>
      <w:r>
        <w:fldChar w:fldCharType="separate"/>
      </w:r>
      <w:r w:rsidR="00E66B83">
        <w:rPr>
          <w:noProof/>
        </w:rPr>
        <w:t>1</w:t>
      </w:r>
      <w:r>
        <w:fldChar w:fldCharType="end"/>
      </w:r>
      <w:r>
        <w:t xml:space="preserve">. </w:t>
      </w:r>
      <w:r>
        <w:rPr>
          <w:lang w:val="en-US"/>
        </w:rPr>
        <w:t>Website main page</w:t>
      </w:r>
      <w:bookmarkEnd w:id="11"/>
    </w:p>
    <w:p w14:paraId="4392CEE8" w14:textId="77777777" w:rsidR="00994D12" w:rsidRDefault="00477ABD" w:rsidP="00994D12">
      <w:pPr>
        <w:pStyle w:val="Figure"/>
        <w:framePr w:wrap="notBeside"/>
      </w:pPr>
      <w:r>
        <w:rPr>
          <w:noProof/>
        </w:rPr>
        <w:drawing>
          <wp:inline distT="0" distB="0" distL="0" distR="0" wp14:anchorId="5BB5B472" wp14:editId="17519497">
            <wp:extent cx="5400675" cy="2929890"/>
            <wp:effectExtent l="0" t="0" r="9525"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400675" cy="2929890"/>
                    </a:xfrm>
                    <a:prstGeom prst="rect">
                      <a:avLst/>
                    </a:prstGeom>
                  </pic:spPr>
                </pic:pic>
              </a:graphicData>
            </a:graphic>
          </wp:inline>
        </w:drawing>
      </w:r>
    </w:p>
    <w:p w14:paraId="72186069" w14:textId="462DDCEE" w:rsidR="00994D12" w:rsidRDefault="00994D12" w:rsidP="00994D12">
      <w:pPr>
        <w:pStyle w:val="Caption"/>
      </w:pPr>
      <w:bookmarkStart w:id="12" w:name="_Toc96288413"/>
      <w:r>
        <w:t xml:space="preserve">Figure </w:t>
      </w:r>
      <w:r>
        <w:fldChar w:fldCharType="begin"/>
      </w:r>
      <w:r>
        <w:instrText xml:space="preserve"> SEQ Figure \* ARABIC </w:instrText>
      </w:r>
      <w:r>
        <w:fldChar w:fldCharType="separate"/>
      </w:r>
      <w:r w:rsidR="00E66B83">
        <w:rPr>
          <w:noProof/>
        </w:rPr>
        <w:t>2</w:t>
      </w:r>
      <w:r>
        <w:fldChar w:fldCharType="end"/>
      </w:r>
      <w:r>
        <w:t xml:space="preserve">. </w:t>
      </w:r>
      <w:r w:rsidRPr="00D37E0E">
        <w:t>Book an appointment section</w:t>
      </w:r>
      <w:bookmarkEnd w:id="12"/>
    </w:p>
    <w:p w14:paraId="7EA55FD3" w14:textId="25FB161F" w:rsidR="00EF700F" w:rsidRDefault="009A6C80" w:rsidP="009A6C80">
      <w:pPr>
        <w:pStyle w:val="BodyText"/>
        <w:rPr>
          <w:lang w:val="en-US"/>
        </w:rPr>
      </w:pPr>
      <w:r>
        <w:rPr>
          <w:lang w:val="en-US"/>
        </w:rPr>
        <w:t>From book an appointment section</w:t>
      </w:r>
      <w:r w:rsidR="00477ABD">
        <w:rPr>
          <w:lang w:val="en-US"/>
        </w:rPr>
        <w:t xml:space="preserve"> (Figure 2)</w:t>
      </w:r>
      <w:r>
        <w:rPr>
          <w:lang w:val="en-US"/>
        </w:rPr>
        <w:t xml:space="preserve"> user then can view services of a certain salon </w:t>
      </w:r>
      <w:r w:rsidRPr="009A6C80">
        <w:t>(</w:t>
      </w:r>
      <w:r>
        <w:t>Figure 3)</w:t>
      </w:r>
      <w:r>
        <w:rPr>
          <w:lang w:val="en-US"/>
        </w:rPr>
        <w:t xml:space="preserve"> or</w:t>
      </w:r>
      <w:r w:rsidR="00477ABD">
        <w:rPr>
          <w:lang w:val="en-US"/>
        </w:rPr>
        <w:t xml:space="preserve"> proceed to booking an appointment in chosen salon, which will redirect him to a log in page (Figure 4), because he is not logged in. If user chooses to book an appointment on a certain service in a service section,</w:t>
      </w:r>
      <w:r w:rsidR="00EF700F">
        <w:rPr>
          <w:lang w:val="en-US"/>
        </w:rPr>
        <w:t xml:space="preserve"> he will also be redirected to a log in page.</w:t>
      </w:r>
    </w:p>
    <w:p w14:paraId="654CC82A" w14:textId="77777777" w:rsidR="00994D12" w:rsidRDefault="00EF700F" w:rsidP="00994D12">
      <w:pPr>
        <w:pStyle w:val="Figure"/>
        <w:framePr w:wrap="notBeside"/>
      </w:pPr>
      <w:r>
        <w:rPr>
          <w:noProof/>
        </w:rPr>
        <w:lastRenderedPageBreak/>
        <w:drawing>
          <wp:inline distT="0" distB="0" distL="0" distR="0" wp14:anchorId="2A84DA8A" wp14:editId="007C62C7">
            <wp:extent cx="5400675" cy="2929890"/>
            <wp:effectExtent l="0" t="0" r="9525"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400675" cy="2929890"/>
                    </a:xfrm>
                    <a:prstGeom prst="rect">
                      <a:avLst/>
                    </a:prstGeom>
                  </pic:spPr>
                </pic:pic>
              </a:graphicData>
            </a:graphic>
          </wp:inline>
        </w:drawing>
      </w:r>
    </w:p>
    <w:p w14:paraId="1DC4AFFC" w14:textId="63F8E88D" w:rsidR="00EF700F" w:rsidRDefault="00994D12" w:rsidP="00994D12">
      <w:pPr>
        <w:pStyle w:val="Caption"/>
      </w:pPr>
      <w:bookmarkStart w:id="13" w:name="_Toc96288414"/>
      <w:r>
        <w:t xml:space="preserve">Figure </w:t>
      </w:r>
      <w:r>
        <w:fldChar w:fldCharType="begin"/>
      </w:r>
      <w:r>
        <w:instrText xml:space="preserve"> SEQ Figure \* ARABIC </w:instrText>
      </w:r>
      <w:r>
        <w:fldChar w:fldCharType="separate"/>
      </w:r>
      <w:r w:rsidR="00E66B83">
        <w:rPr>
          <w:noProof/>
        </w:rPr>
        <w:t>3</w:t>
      </w:r>
      <w:r>
        <w:fldChar w:fldCharType="end"/>
      </w:r>
      <w:r>
        <w:t xml:space="preserve">. </w:t>
      </w:r>
      <w:r w:rsidRPr="00EE4268">
        <w:t>Salon services section</w:t>
      </w:r>
      <w:bookmarkEnd w:id="13"/>
    </w:p>
    <w:p w14:paraId="2AD3F545" w14:textId="77777777" w:rsidR="00994D12" w:rsidRDefault="00EF700F" w:rsidP="00994D12">
      <w:pPr>
        <w:pStyle w:val="Figure"/>
        <w:keepNext/>
        <w:framePr w:wrap="notBeside"/>
      </w:pPr>
      <w:r>
        <w:rPr>
          <w:noProof/>
        </w:rPr>
        <w:drawing>
          <wp:inline distT="0" distB="0" distL="0" distR="0" wp14:anchorId="15D8CE87" wp14:editId="3977D321">
            <wp:extent cx="5400675" cy="2941955"/>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5400675" cy="2941955"/>
                    </a:xfrm>
                    <a:prstGeom prst="rect">
                      <a:avLst/>
                    </a:prstGeom>
                  </pic:spPr>
                </pic:pic>
              </a:graphicData>
            </a:graphic>
          </wp:inline>
        </w:drawing>
      </w:r>
    </w:p>
    <w:p w14:paraId="5B3F76BA" w14:textId="55C0A26A" w:rsidR="00EF700F" w:rsidRDefault="00994D12" w:rsidP="00994D12">
      <w:pPr>
        <w:pStyle w:val="Caption"/>
      </w:pPr>
      <w:bookmarkStart w:id="14" w:name="_Toc96288415"/>
      <w:r w:rsidRPr="00994D12">
        <w:t xml:space="preserve">Figure </w:t>
      </w:r>
      <w:r w:rsidRPr="00994D12">
        <w:fldChar w:fldCharType="begin"/>
      </w:r>
      <w:r w:rsidRPr="00994D12">
        <w:instrText xml:space="preserve"> SEQ Figure \* ARABIC </w:instrText>
      </w:r>
      <w:r w:rsidRPr="00994D12">
        <w:fldChar w:fldCharType="separate"/>
      </w:r>
      <w:r w:rsidR="00E66B83">
        <w:rPr>
          <w:noProof/>
        </w:rPr>
        <w:t>4</w:t>
      </w:r>
      <w:r w:rsidRPr="00994D12">
        <w:fldChar w:fldCharType="end"/>
      </w:r>
      <w:r w:rsidRPr="00994D12">
        <w:t>. Log in page</w:t>
      </w:r>
      <w:bookmarkEnd w:id="14"/>
    </w:p>
    <w:p w14:paraId="104B7EBF" w14:textId="1074C390" w:rsidR="00994D12" w:rsidRDefault="00EF700F" w:rsidP="00EF700F">
      <w:pPr>
        <w:pStyle w:val="BodyText"/>
        <w:jc w:val="left"/>
        <w:rPr>
          <w:noProof/>
        </w:rPr>
      </w:pPr>
      <w:r>
        <w:t>If user logs in, he will be redirected to a page with an appointment booking form, where he will be able to book an appointment for a suitable for him time (Figure 5). If user decides to register a new account, he will be redirected to a page with a register form (Figure 6). After inputting all required data into register form and confirming it, user will be redirected to a page with an informative message, which will ask user to verify his email address (Figure 7). After</w:t>
      </w:r>
      <w:r w:rsidR="00D36880">
        <w:t xml:space="preserve"> successful</w:t>
      </w:r>
      <w:r>
        <w:t xml:space="preserve"> email verification, user will be redirected to a </w:t>
      </w:r>
      <w:r w:rsidR="00D36880">
        <w:t>page with an appointment booking form.</w:t>
      </w:r>
      <w:r w:rsidR="00D36880" w:rsidRPr="00D36880">
        <w:rPr>
          <w:noProof/>
        </w:rPr>
        <w:t xml:space="preserve"> </w:t>
      </w:r>
      <w:r w:rsidR="00D36880">
        <w:rPr>
          <w:noProof/>
        </w:rPr>
        <w:t xml:space="preserve">If user choosen before to book a certain appointment from a salon services page, services field in the form will be prefield with choosen service. </w:t>
      </w:r>
    </w:p>
    <w:p w14:paraId="4C35E6FA" w14:textId="77777777" w:rsidR="00994D12" w:rsidRDefault="00D36880" w:rsidP="00994D12">
      <w:pPr>
        <w:pStyle w:val="Figure"/>
        <w:keepNext/>
        <w:framePr w:wrap="notBeside"/>
      </w:pPr>
      <w:r w:rsidRPr="00994D12">
        <w:rPr>
          <w:noProof/>
        </w:rPr>
        <w:lastRenderedPageBreak/>
        <w:drawing>
          <wp:inline distT="0" distB="0" distL="0" distR="0" wp14:anchorId="0BFBF52E" wp14:editId="5892C580">
            <wp:extent cx="5400675" cy="2934335"/>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400675" cy="2934335"/>
                    </a:xfrm>
                    <a:prstGeom prst="rect">
                      <a:avLst/>
                    </a:prstGeom>
                  </pic:spPr>
                </pic:pic>
              </a:graphicData>
            </a:graphic>
          </wp:inline>
        </w:drawing>
      </w:r>
    </w:p>
    <w:p w14:paraId="2850AE4C" w14:textId="100DEC14" w:rsidR="00994D12" w:rsidRPr="00994D12" w:rsidRDefault="00994D12" w:rsidP="00994D12">
      <w:pPr>
        <w:pStyle w:val="Caption"/>
      </w:pPr>
      <w:bookmarkStart w:id="15" w:name="_Toc96288416"/>
      <w:r w:rsidRPr="00994D12">
        <w:t xml:space="preserve">Figure </w:t>
      </w:r>
      <w:r w:rsidRPr="00994D12">
        <w:fldChar w:fldCharType="begin"/>
      </w:r>
      <w:r w:rsidRPr="00994D12">
        <w:instrText xml:space="preserve"> SEQ Figure \* ARABIC </w:instrText>
      </w:r>
      <w:r w:rsidRPr="00994D12">
        <w:fldChar w:fldCharType="separate"/>
      </w:r>
      <w:r w:rsidR="00E66B83">
        <w:rPr>
          <w:noProof/>
        </w:rPr>
        <w:t>5</w:t>
      </w:r>
      <w:r w:rsidRPr="00994D12">
        <w:fldChar w:fldCharType="end"/>
      </w:r>
      <w:r w:rsidRPr="00994D12">
        <w:t>. Appointment booking form</w:t>
      </w:r>
      <w:bookmarkEnd w:id="15"/>
    </w:p>
    <w:p w14:paraId="25E1FA63" w14:textId="77777777" w:rsidR="00994D12" w:rsidRDefault="00D36880" w:rsidP="00994D12">
      <w:pPr>
        <w:pStyle w:val="Figure"/>
        <w:keepNext/>
        <w:framePr w:wrap="notBeside"/>
      </w:pPr>
      <w:r>
        <w:rPr>
          <w:noProof/>
        </w:rPr>
        <w:drawing>
          <wp:inline distT="0" distB="0" distL="0" distR="0" wp14:anchorId="6FBE376F" wp14:editId="1E11FA50">
            <wp:extent cx="5400675" cy="2932430"/>
            <wp:effectExtent l="0" t="0" r="9525" b="127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9"/>
                    <a:stretch>
                      <a:fillRect/>
                    </a:stretch>
                  </pic:blipFill>
                  <pic:spPr>
                    <a:xfrm>
                      <a:off x="0" y="0"/>
                      <a:ext cx="5400675" cy="2932430"/>
                    </a:xfrm>
                    <a:prstGeom prst="rect">
                      <a:avLst/>
                    </a:prstGeom>
                  </pic:spPr>
                </pic:pic>
              </a:graphicData>
            </a:graphic>
          </wp:inline>
        </w:drawing>
      </w:r>
    </w:p>
    <w:p w14:paraId="228C4909" w14:textId="6D396DC9" w:rsidR="00D36880" w:rsidRPr="00994D12" w:rsidRDefault="00994D12" w:rsidP="00994D12">
      <w:pPr>
        <w:pStyle w:val="Caption"/>
      </w:pPr>
      <w:bookmarkStart w:id="16" w:name="_Toc96288417"/>
      <w:r w:rsidRPr="00994D12">
        <w:t xml:space="preserve">Figure </w:t>
      </w:r>
      <w:r w:rsidRPr="00994D12">
        <w:fldChar w:fldCharType="begin"/>
      </w:r>
      <w:r w:rsidRPr="00994D12">
        <w:instrText xml:space="preserve"> SEQ Figure \* ARABIC </w:instrText>
      </w:r>
      <w:r w:rsidRPr="00994D12">
        <w:fldChar w:fldCharType="separate"/>
      </w:r>
      <w:r w:rsidR="00E66B83">
        <w:rPr>
          <w:noProof/>
        </w:rPr>
        <w:t>6</w:t>
      </w:r>
      <w:r w:rsidRPr="00994D12">
        <w:fldChar w:fldCharType="end"/>
      </w:r>
      <w:r w:rsidRPr="00994D12">
        <w:t>. Register page</w:t>
      </w:r>
      <w:bookmarkEnd w:id="16"/>
    </w:p>
    <w:p w14:paraId="52B7C45C" w14:textId="77777777" w:rsidR="00994D12" w:rsidRDefault="00D36880" w:rsidP="00994D12">
      <w:pPr>
        <w:pStyle w:val="Figure"/>
        <w:keepNext/>
        <w:framePr w:wrap="notBeside"/>
      </w:pPr>
      <w:r>
        <w:rPr>
          <w:noProof/>
        </w:rPr>
        <w:lastRenderedPageBreak/>
        <w:drawing>
          <wp:inline distT="0" distB="0" distL="0" distR="0" wp14:anchorId="2600C93F" wp14:editId="1CF3FD84">
            <wp:extent cx="5400675" cy="2939415"/>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5400675" cy="2939415"/>
                    </a:xfrm>
                    <a:prstGeom prst="rect">
                      <a:avLst/>
                    </a:prstGeom>
                  </pic:spPr>
                </pic:pic>
              </a:graphicData>
            </a:graphic>
          </wp:inline>
        </w:drawing>
      </w:r>
    </w:p>
    <w:p w14:paraId="0C68C975" w14:textId="0589652A" w:rsidR="00D557A6" w:rsidRPr="00994D12" w:rsidRDefault="00994D12" w:rsidP="00994D12">
      <w:pPr>
        <w:pStyle w:val="Caption"/>
      </w:pPr>
      <w:bookmarkStart w:id="17" w:name="_Toc96288418"/>
      <w:r w:rsidRPr="00994D12">
        <w:t xml:space="preserve">Figure </w:t>
      </w:r>
      <w:r w:rsidRPr="00994D12">
        <w:fldChar w:fldCharType="begin"/>
      </w:r>
      <w:r w:rsidRPr="00994D12">
        <w:instrText xml:space="preserve"> SEQ Figure \* ARABIC </w:instrText>
      </w:r>
      <w:r w:rsidRPr="00994D12">
        <w:fldChar w:fldCharType="separate"/>
      </w:r>
      <w:r w:rsidR="00E66B83">
        <w:rPr>
          <w:noProof/>
        </w:rPr>
        <w:t>7</w:t>
      </w:r>
      <w:r w:rsidRPr="00994D12">
        <w:fldChar w:fldCharType="end"/>
      </w:r>
      <w:r w:rsidRPr="00994D12">
        <w:t>. Email verification message after registration</w:t>
      </w:r>
      <w:bookmarkEnd w:id="17"/>
    </w:p>
    <w:p w14:paraId="66E95FC9" w14:textId="0BE3C1E5" w:rsidR="00580760" w:rsidRDefault="00D36880" w:rsidP="00580760">
      <w:pPr>
        <w:pStyle w:val="BodyText"/>
        <w:rPr>
          <w:lang w:val="en-US"/>
        </w:rPr>
      </w:pPr>
      <w:r>
        <w:t xml:space="preserve">After booking an appointment, user will be redirected back to the main </w:t>
      </w:r>
      <w:bookmarkEnd w:id="7"/>
      <w:bookmarkEnd w:id="8"/>
      <w:bookmarkEnd w:id="9"/>
      <w:r>
        <w:t>page</w:t>
      </w:r>
      <w:r w:rsidR="007717AB">
        <w:t xml:space="preserve"> (Figure 1)</w:t>
      </w:r>
      <w:r w:rsidR="00D557A6" w:rsidRPr="00D557A6">
        <w:t>.</w:t>
      </w:r>
      <w:r w:rsidR="00D557A6">
        <w:rPr>
          <w:lang w:val="en-US"/>
        </w:rPr>
        <w:t xml:space="preserve"> </w:t>
      </w:r>
      <w:r w:rsidR="00580760">
        <w:rPr>
          <w:lang w:val="en-US"/>
        </w:rPr>
        <w:br w:type="page"/>
      </w:r>
    </w:p>
    <w:p w14:paraId="7756255B" w14:textId="77777777" w:rsidR="006A3EA5" w:rsidRDefault="006A3EA5" w:rsidP="00580760">
      <w:pPr>
        <w:pStyle w:val="Heading1"/>
        <w:rPr>
          <w:lang w:val="en-US"/>
        </w:rPr>
        <w:sectPr w:rsidR="006A3EA5" w:rsidSect="003C451D">
          <w:footnotePr>
            <w:numRestart w:val="eachPage"/>
          </w:footnotePr>
          <w:pgSz w:w="11907" w:h="16840" w:code="9"/>
          <w:pgMar w:top="1418" w:right="1701" w:bottom="1418" w:left="1701" w:header="709" w:footer="851" w:gutter="0"/>
          <w:cols w:space="708"/>
        </w:sectPr>
      </w:pPr>
    </w:p>
    <w:p w14:paraId="43D4ADC2" w14:textId="26C364DF" w:rsidR="008D6DC7" w:rsidRDefault="00580760" w:rsidP="00E66B83">
      <w:pPr>
        <w:pStyle w:val="Heading1"/>
        <w:rPr>
          <w:lang w:val="en-US"/>
        </w:rPr>
      </w:pPr>
      <w:bookmarkStart w:id="18" w:name="_Toc96280625"/>
      <w:r w:rsidRPr="00E66B83">
        <w:rPr>
          <w:lang w:val="en-US"/>
        </w:rPr>
        <w:lastRenderedPageBreak/>
        <w:t>ERD schem</w:t>
      </w:r>
      <w:r w:rsidR="006A3EA5" w:rsidRPr="00E66B83">
        <w:rPr>
          <w:lang w:val="en-US"/>
        </w:rPr>
        <w:t>a</w:t>
      </w:r>
      <w:bookmarkEnd w:id="18"/>
      <w:r w:rsidR="006A3EA5" w:rsidRPr="00E66B83">
        <w:rPr>
          <w:lang w:val="en-US"/>
        </w:rPr>
        <w:t xml:space="preserve"> </w:t>
      </w:r>
    </w:p>
    <w:p w14:paraId="3101854C" w14:textId="04DA90DB" w:rsidR="00C934F6" w:rsidRPr="00C934F6" w:rsidRDefault="00C934F6" w:rsidP="00C934F6">
      <w:pPr>
        <w:pStyle w:val="Figure"/>
        <w:framePr w:wrap="notBeside"/>
        <w:rPr>
          <w:lang w:val="en-US"/>
        </w:rPr>
      </w:pPr>
      <w:r>
        <w:rPr>
          <w:noProof/>
          <w:lang w:val="en-US"/>
        </w:rPr>
        <w:drawing>
          <wp:inline distT="0" distB="0" distL="0" distR="0" wp14:anchorId="61B38648" wp14:editId="5FEF3C41">
            <wp:extent cx="7524887" cy="4039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75075" cy="4066203"/>
                    </a:xfrm>
                    <a:prstGeom prst="rect">
                      <a:avLst/>
                    </a:prstGeom>
                    <a:noFill/>
                    <a:ln>
                      <a:noFill/>
                    </a:ln>
                  </pic:spPr>
                </pic:pic>
              </a:graphicData>
            </a:graphic>
          </wp:inline>
        </w:drawing>
      </w:r>
    </w:p>
    <w:p w14:paraId="2B92629D" w14:textId="23B13373" w:rsidR="006A3EA5" w:rsidRPr="006A3EA5" w:rsidRDefault="006A3EA5" w:rsidP="006A3EA5">
      <w:pPr>
        <w:pStyle w:val="Caption"/>
      </w:pPr>
      <w:bookmarkStart w:id="19" w:name="_Toc96288419"/>
      <w:r w:rsidRPr="006A3EA5">
        <w:t xml:space="preserve">Figure </w:t>
      </w:r>
      <w:r w:rsidRPr="006A3EA5">
        <w:fldChar w:fldCharType="begin"/>
      </w:r>
      <w:r w:rsidRPr="006A3EA5">
        <w:instrText xml:space="preserve"> SEQ Figure \* ARABIC </w:instrText>
      </w:r>
      <w:r w:rsidRPr="006A3EA5">
        <w:fldChar w:fldCharType="separate"/>
      </w:r>
      <w:r w:rsidR="00E66B83">
        <w:rPr>
          <w:noProof/>
        </w:rPr>
        <w:t>8</w:t>
      </w:r>
      <w:r w:rsidRPr="006A3EA5">
        <w:fldChar w:fldCharType="end"/>
      </w:r>
      <w:r w:rsidRPr="006A3EA5">
        <w:t>. ERD schema</w:t>
      </w:r>
      <w:bookmarkEnd w:id="19"/>
    </w:p>
    <w:sectPr w:rsidR="006A3EA5" w:rsidRPr="006A3EA5" w:rsidSect="006A3EA5">
      <w:footnotePr>
        <w:numRestart w:val="eachPage"/>
      </w:footnotePr>
      <w:pgSz w:w="16840" w:h="11907" w:orient="landscape" w:code="9"/>
      <w:pgMar w:top="1701" w:right="1418" w:bottom="1701" w:left="1418"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4223" w14:textId="77777777" w:rsidR="007300FB" w:rsidRDefault="007300FB">
      <w:r>
        <w:separator/>
      </w:r>
    </w:p>
    <w:p w14:paraId="22E6E2C0" w14:textId="77777777" w:rsidR="007300FB" w:rsidRDefault="007300FB"/>
  </w:endnote>
  <w:endnote w:type="continuationSeparator" w:id="0">
    <w:p w14:paraId="206B0E20" w14:textId="77777777" w:rsidR="007300FB" w:rsidRDefault="007300FB">
      <w:r>
        <w:continuationSeparator/>
      </w:r>
    </w:p>
    <w:p w14:paraId="4609A702" w14:textId="77777777" w:rsidR="007300FB" w:rsidRDefault="00730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846E" w14:textId="7A7CEB6A" w:rsidR="00A557C8" w:rsidRDefault="0046769E" w:rsidP="0046769E">
    <w:pPr>
      <w:pStyle w:val="Footer"/>
      <w:ind w:right="360"/>
      <w:jc w:val="center"/>
    </w:pPr>
    <w:r w:rsidRPr="00AF524D">
      <w:t>Tallinn</w:t>
    </w:r>
    <w:r w:rsidRPr="00F00C59">
      <w:rPr>
        <w:sz w:val="28"/>
        <w:szCs w:val="28"/>
      </w:rPr>
      <w:t xml:space="preserve"> </w:t>
    </w:r>
    <w:r w:rsidR="00871458">
      <w:t>20</w:t>
    </w:r>
    <w:r w:rsidR="002F230B">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7AF8" w14:textId="77777777" w:rsidR="00AC07C4" w:rsidRDefault="00AC07C4" w:rsidP="003C451D">
    <w:pPr>
      <w:pStyle w:val="Footer"/>
      <w:jc w:val="center"/>
    </w:pPr>
    <w:r>
      <w:fldChar w:fldCharType="begin"/>
    </w:r>
    <w:r>
      <w:instrText>PAGE   \* MERGEFORMAT</w:instrText>
    </w:r>
    <w:r>
      <w:fldChar w:fldCharType="separate"/>
    </w:r>
    <w:r w:rsidR="00871458">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B43C" w14:textId="77777777" w:rsidR="004D4AF4" w:rsidRDefault="004D4AF4"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871458">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1D79" w14:textId="77777777" w:rsidR="007300FB" w:rsidRDefault="007300FB">
      <w:r>
        <w:separator/>
      </w:r>
    </w:p>
    <w:p w14:paraId="0DCA7823" w14:textId="77777777" w:rsidR="007300FB" w:rsidRDefault="007300FB"/>
  </w:footnote>
  <w:footnote w:type="continuationSeparator" w:id="0">
    <w:p w14:paraId="735151BC" w14:textId="77777777" w:rsidR="007300FB" w:rsidRDefault="007300FB">
      <w:r>
        <w:continuationSeparator/>
      </w:r>
    </w:p>
    <w:p w14:paraId="11B98A97" w14:textId="77777777" w:rsidR="007300FB" w:rsidRDefault="007300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DE66A08A"/>
    <w:lvl w:ilvl="0" w:tplc="498837C4">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D36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297A83"/>
    <w:multiLevelType w:val="hybridMultilevel"/>
    <w:tmpl w:val="84BC8622"/>
    <w:lvl w:ilvl="0" w:tplc="08090001">
      <w:start w:val="1"/>
      <w:numFmt w:val="bullet"/>
      <w:lvlText w:val=""/>
      <w:lvlJc w:val="left"/>
      <w:pPr>
        <w:ind w:left="1136" w:hanging="360"/>
      </w:pPr>
      <w:rPr>
        <w:rFonts w:ascii="Symbol" w:hAnsi="Symbol"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7" w15:restartNumberingAfterBreak="0">
    <w:nsid w:val="4D7D7C29"/>
    <w:multiLevelType w:val="multilevel"/>
    <w:tmpl w:val="E9C8653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lang w:val="et-EE"/>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FFC2099"/>
    <w:multiLevelType w:val="hybridMultilevel"/>
    <w:tmpl w:val="D6F038A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9" w15:restartNumberingAfterBreak="0">
    <w:nsid w:val="628B4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2B639B"/>
    <w:multiLevelType w:val="hybridMultilevel"/>
    <w:tmpl w:val="E0AE2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7"/>
  </w:num>
  <w:num w:numId="6">
    <w:abstractNumId w:val="2"/>
  </w:num>
  <w:num w:numId="7">
    <w:abstractNumId w:val="3"/>
  </w:num>
  <w:num w:numId="8">
    <w:abstractNumId w:val="9"/>
  </w:num>
  <w:num w:numId="9">
    <w:abstractNumId w:val="5"/>
  </w:num>
  <w:num w:numId="10">
    <w:abstractNumId w:val="8"/>
  </w:num>
  <w:num w:numId="11">
    <w:abstractNumId w:val="6"/>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0B"/>
    <w:rsid w:val="00001A79"/>
    <w:rsid w:val="00013F71"/>
    <w:rsid w:val="0001641B"/>
    <w:rsid w:val="000270F1"/>
    <w:rsid w:val="00032391"/>
    <w:rsid w:val="000332FA"/>
    <w:rsid w:val="00033DCD"/>
    <w:rsid w:val="00035169"/>
    <w:rsid w:val="00041028"/>
    <w:rsid w:val="0005164D"/>
    <w:rsid w:val="00056CD5"/>
    <w:rsid w:val="000602CF"/>
    <w:rsid w:val="00060340"/>
    <w:rsid w:val="00061A4D"/>
    <w:rsid w:val="000650B0"/>
    <w:rsid w:val="00081F28"/>
    <w:rsid w:val="00084533"/>
    <w:rsid w:val="000A36FB"/>
    <w:rsid w:val="000A5C8B"/>
    <w:rsid w:val="000A7367"/>
    <w:rsid w:val="000B4EFD"/>
    <w:rsid w:val="001120BE"/>
    <w:rsid w:val="00117ADC"/>
    <w:rsid w:val="001233FB"/>
    <w:rsid w:val="001309DB"/>
    <w:rsid w:val="001415AC"/>
    <w:rsid w:val="00150112"/>
    <w:rsid w:val="001509EB"/>
    <w:rsid w:val="00153B81"/>
    <w:rsid w:val="0016246C"/>
    <w:rsid w:val="00167F2B"/>
    <w:rsid w:val="00177AD7"/>
    <w:rsid w:val="00181CAC"/>
    <w:rsid w:val="001857A2"/>
    <w:rsid w:val="001A1440"/>
    <w:rsid w:val="001A161C"/>
    <w:rsid w:val="001A6E85"/>
    <w:rsid w:val="001A7E2C"/>
    <w:rsid w:val="001B3007"/>
    <w:rsid w:val="001F3DA2"/>
    <w:rsid w:val="002026E3"/>
    <w:rsid w:val="00204E81"/>
    <w:rsid w:val="002067A9"/>
    <w:rsid w:val="00211D02"/>
    <w:rsid w:val="00214208"/>
    <w:rsid w:val="002217FC"/>
    <w:rsid w:val="0024159F"/>
    <w:rsid w:val="00245CF9"/>
    <w:rsid w:val="002521DC"/>
    <w:rsid w:val="0025544D"/>
    <w:rsid w:val="00255DA0"/>
    <w:rsid w:val="002658D5"/>
    <w:rsid w:val="0026749C"/>
    <w:rsid w:val="00284B63"/>
    <w:rsid w:val="00287B0C"/>
    <w:rsid w:val="00290339"/>
    <w:rsid w:val="002968D2"/>
    <w:rsid w:val="002B55AC"/>
    <w:rsid w:val="002B714B"/>
    <w:rsid w:val="002C05CB"/>
    <w:rsid w:val="002C4622"/>
    <w:rsid w:val="002D3C66"/>
    <w:rsid w:val="002F2282"/>
    <w:rsid w:val="002F230B"/>
    <w:rsid w:val="002F5DDF"/>
    <w:rsid w:val="00307555"/>
    <w:rsid w:val="003144FC"/>
    <w:rsid w:val="00316368"/>
    <w:rsid w:val="003235C3"/>
    <w:rsid w:val="00336E6B"/>
    <w:rsid w:val="00340917"/>
    <w:rsid w:val="00344986"/>
    <w:rsid w:val="00347691"/>
    <w:rsid w:val="00374CC6"/>
    <w:rsid w:val="00383E5C"/>
    <w:rsid w:val="00387AD9"/>
    <w:rsid w:val="003911EB"/>
    <w:rsid w:val="00397047"/>
    <w:rsid w:val="003B01A5"/>
    <w:rsid w:val="003B49C0"/>
    <w:rsid w:val="003C451D"/>
    <w:rsid w:val="003C5C93"/>
    <w:rsid w:val="003C69E7"/>
    <w:rsid w:val="003E2189"/>
    <w:rsid w:val="004022F7"/>
    <w:rsid w:val="0040413D"/>
    <w:rsid w:val="00424CFF"/>
    <w:rsid w:val="00430022"/>
    <w:rsid w:val="00437DEF"/>
    <w:rsid w:val="0044720D"/>
    <w:rsid w:val="00455C08"/>
    <w:rsid w:val="00457177"/>
    <w:rsid w:val="00465620"/>
    <w:rsid w:val="00465FCF"/>
    <w:rsid w:val="0046769E"/>
    <w:rsid w:val="00470106"/>
    <w:rsid w:val="00475C56"/>
    <w:rsid w:val="00477ABD"/>
    <w:rsid w:val="00480A07"/>
    <w:rsid w:val="00484985"/>
    <w:rsid w:val="004920B8"/>
    <w:rsid w:val="00492A9A"/>
    <w:rsid w:val="004B0868"/>
    <w:rsid w:val="004B4AC8"/>
    <w:rsid w:val="004B6CF6"/>
    <w:rsid w:val="004D1559"/>
    <w:rsid w:val="004D2639"/>
    <w:rsid w:val="004D3393"/>
    <w:rsid w:val="004D4AF4"/>
    <w:rsid w:val="004E1C0C"/>
    <w:rsid w:val="004E465E"/>
    <w:rsid w:val="004E49C8"/>
    <w:rsid w:val="004E6E93"/>
    <w:rsid w:val="004F273B"/>
    <w:rsid w:val="004F3C5E"/>
    <w:rsid w:val="004F5F89"/>
    <w:rsid w:val="004F77F7"/>
    <w:rsid w:val="00501EA2"/>
    <w:rsid w:val="00511D41"/>
    <w:rsid w:val="005120C0"/>
    <w:rsid w:val="00516EC5"/>
    <w:rsid w:val="0052361C"/>
    <w:rsid w:val="005238A1"/>
    <w:rsid w:val="00526429"/>
    <w:rsid w:val="005321DE"/>
    <w:rsid w:val="00540F52"/>
    <w:rsid w:val="00547F2C"/>
    <w:rsid w:val="0055517A"/>
    <w:rsid w:val="005560A0"/>
    <w:rsid w:val="00560E2E"/>
    <w:rsid w:val="005635A0"/>
    <w:rsid w:val="00564C78"/>
    <w:rsid w:val="00566B73"/>
    <w:rsid w:val="00577054"/>
    <w:rsid w:val="00580760"/>
    <w:rsid w:val="00590248"/>
    <w:rsid w:val="00596A9D"/>
    <w:rsid w:val="005A2094"/>
    <w:rsid w:val="005B58CB"/>
    <w:rsid w:val="005C3605"/>
    <w:rsid w:val="005D7D0D"/>
    <w:rsid w:val="005E33CA"/>
    <w:rsid w:val="005F37BD"/>
    <w:rsid w:val="00611285"/>
    <w:rsid w:val="006170B0"/>
    <w:rsid w:val="00626054"/>
    <w:rsid w:val="006329EE"/>
    <w:rsid w:val="00637B55"/>
    <w:rsid w:val="00653C07"/>
    <w:rsid w:val="00672277"/>
    <w:rsid w:val="00673966"/>
    <w:rsid w:val="00674432"/>
    <w:rsid w:val="00674F6A"/>
    <w:rsid w:val="00690EBB"/>
    <w:rsid w:val="00692B62"/>
    <w:rsid w:val="006A316B"/>
    <w:rsid w:val="006A3EA5"/>
    <w:rsid w:val="006B1020"/>
    <w:rsid w:val="006B56CE"/>
    <w:rsid w:val="006C1427"/>
    <w:rsid w:val="006C3899"/>
    <w:rsid w:val="006C7CC5"/>
    <w:rsid w:val="006D1CFE"/>
    <w:rsid w:val="006D2796"/>
    <w:rsid w:val="006D457D"/>
    <w:rsid w:val="006D769E"/>
    <w:rsid w:val="006E0C63"/>
    <w:rsid w:val="006F6055"/>
    <w:rsid w:val="0070454E"/>
    <w:rsid w:val="00712D46"/>
    <w:rsid w:val="007133E0"/>
    <w:rsid w:val="007300FB"/>
    <w:rsid w:val="0074434C"/>
    <w:rsid w:val="007446C7"/>
    <w:rsid w:val="00751BC5"/>
    <w:rsid w:val="0076342C"/>
    <w:rsid w:val="007717AB"/>
    <w:rsid w:val="007739FF"/>
    <w:rsid w:val="007A070C"/>
    <w:rsid w:val="007B4BF5"/>
    <w:rsid w:val="007B5F3C"/>
    <w:rsid w:val="007C0D9E"/>
    <w:rsid w:val="007C63E6"/>
    <w:rsid w:val="007C6E9F"/>
    <w:rsid w:val="007C6F60"/>
    <w:rsid w:val="007D060A"/>
    <w:rsid w:val="007E00C9"/>
    <w:rsid w:val="007E4707"/>
    <w:rsid w:val="007E6243"/>
    <w:rsid w:val="007E6A49"/>
    <w:rsid w:val="007F5026"/>
    <w:rsid w:val="00802093"/>
    <w:rsid w:val="0082627A"/>
    <w:rsid w:val="0083056E"/>
    <w:rsid w:val="0083195D"/>
    <w:rsid w:val="008353AF"/>
    <w:rsid w:val="00837823"/>
    <w:rsid w:val="00856603"/>
    <w:rsid w:val="008636A1"/>
    <w:rsid w:val="00871458"/>
    <w:rsid w:val="00886663"/>
    <w:rsid w:val="00887191"/>
    <w:rsid w:val="008A0580"/>
    <w:rsid w:val="008C38FD"/>
    <w:rsid w:val="008C51BE"/>
    <w:rsid w:val="008C51C6"/>
    <w:rsid w:val="008D63E3"/>
    <w:rsid w:val="008D6DC7"/>
    <w:rsid w:val="008D6F90"/>
    <w:rsid w:val="008D7D5D"/>
    <w:rsid w:val="008E49A2"/>
    <w:rsid w:val="008F2EB9"/>
    <w:rsid w:val="00904584"/>
    <w:rsid w:val="009150BB"/>
    <w:rsid w:val="009209E8"/>
    <w:rsid w:val="0092108E"/>
    <w:rsid w:val="00922B85"/>
    <w:rsid w:val="00930422"/>
    <w:rsid w:val="0093261D"/>
    <w:rsid w:val="00933B4A"/>
    <w:rsid w:val="0093622F"/>
    <w:rsid w:val="009478F0"/>
    <w:rsid w:val="009569D6"/>
    <w:rsid w:val="00967A22"/>
    <w:rsid w:val="009704C6"/>
    <w:rsid w:val="00994D12"/>
    <w:rsid w:val="00996A49"/>
    <w:rsid w:val="009A6C80"/>
    <w:rsid w:val="009B17D3"/>
    <w:rsid w:val="009B2464"/>
    <w:rsid w:val="009E2203"/>
    <w:rsid w:val="009F2F05"/>
    <w:rsid w:val="009F343D"/>
    <w:rsid w:val="009F3BC9"/>
    <w:rsid w:val="009F4718"/>
    <w:rsid w:val="009F7772"/>
    <w:rsid w:val="00A000B0"/>
    <w:rsid w:val="00A00874"/>
    <w:rsid w:val="00A05CC2"/>
    <w:rsid w:val="00A06696"/>
    <w:rsid w:val="00A1153E"/>
    <w:rsid w:val="00A178DC"/>
    <w:rsid w:val="00A268B7"/>
    <w:rsid w:val="00A274A5"/>
    <w:rsid w:val="00A275BF"/>
    <w:rsid w:val="00A336E6"/>
    <w:rsid w:val="00A475EB"/>
    <w:rsid w:val="00A539D2"/>
    <w:rsid w:val="00A557C8"/>
    <w:rsid w:val="00A659AD"/>
    <w:rsid w:val="00A7025F"/>
    <w:rsid w:val="00A72DAD"/>
    <w:rsid w:val="00A760C6"/>
    <w:rsid w:val="00A83E46"/>
    <w:rsid w:val="00A904D4"/>
    <w:rsid w:val="00AA41A6"/>
    <w:rsid w:val="00AB3ACD"/>
    <w:rsid w:val="00AB54FF"/>
    <w:rsid w:val="00AC07C4"/>
    <w:rsid w:val="00AC3352"/>
    <w:rsid w:val="00AD0367"/>
    <w:rsid w:val="00AD10D4"/>
    <w:rsid w:val="00AD189B"/>
    <w:rsid w:val="00AD4DFB"/>
    <w:rsid w:val="00AD6819"/>
    <w:rsid w:val="00AE5FF9"/>
    <w:rsid w:val="00AF1C86"/>
    <w:rsid w:val="00AF20D0"/>
    <w:rsid w:val="00AF524D"/>
    <w:rsid w:val="00AF722E"/>
    <w:rsid w:val="00B0025F"/>
    <w:rsid w:val="00B07CEE"/>
    <w:rsid w:val="00B21CEB"/>
    <w:rsid w:val="00B22629"/>
    <w:rsid w:val="00B24E4E"/>
    <w:rsid w:val="00B31C63"/>
    <w:rsid w:val="00B5240A"/>
    <w:rsid w:val="00B52870"/>
    <w:rsid w:val="00B7033C"/>
    <w:rsid w:val="00B74CEC"/>
    <w:rsid w:val="00B75B28"/>
    <w:rsid w:val="00B812DB"/>
    <w:rsid w:val="00B8338D"/>
    <w:rsid w:val="00B9165E"/>
    <w:rsid w:val="00B93EB9"/>
    <w:rsid w:val="00B96799"/>
    <w:rsid w:val="00B97166"/>
    <w:rsid w:val="00BA2763"/>
    <w:rsid w:val="00BA27D6"/>
    <w:rsid w:val="00BB68B3"/>
    <w:rsid w:val="00BB7D26"/>
    <w:rsid w:val="00BC1D64"/>
    <w:rsid w:val="00BC4A9D"/>
    <w:rsid w:val="00BD7026"/>
    <w:rsid w:val="00BE5B4C"/>
    <w:rsid w:val="00BF00C4"/>
    <w:rsid w:val="00C171E7"/>
    <w:rsid w:val="00C4388D"/>
    <w:rsid w:val="00C71C2E"/>
    <w:rsid w:val="00C7206D"/>
    <w:rsid w:val="00C762EC"/>
    <w:rsid w:val="00C77099"/>
    <w:rsid w:val="00C843E2"/>
    <w:rsid w:val="00C84468"/>
    <w:rsid w:val="00C876CC"/>
    <w:rsid w:val="00C932F4"/>
    <w:rsid w:val="00C934F6"/>
    <w:rsid w:val="00CA4B10"/>
    <w:rsid w:val="00CA6083"/>
    <w:rsid w:val="00CA7FE7"/>
    <w:rsid w:val="00CB1741"/>
    <w:rsid w:val="00CC5BA6"/>
    <w:rsid w:val="00CD627E"/>
    <w:rsid w:val="00CD6F2E"/>
    <w:rsid w:val="00CE2086"/>
    <w:rsid w:val="00CE714E"/>
    <w:rsid w:val="00D05209"/>
    <w:rsid w:val="00D269B9"/>
    <w:rsid w:val="00D36880"/>
    <w:rsid w:val="00D36BA8"/>
    <w:rsid w:val="00D557A6"/>
    <w:rsid w:val="00D66C1E"/>
    <w:rsid w:val="00D67C15"/>
    <w:rsid w:val="00D70849"/>
    <w:rsid w:val="00D71D91"/>
    <w:rsid w:val="00D817FF"/>
    <w:rsid w:val="00D8445B"/>
    <w:rsid w:val="00D86E77"/>
    <w:rsid w:val="00D9619B"/>
    <w:rsid w:val="00DA6828"/>
    <w:rsid w:val="00DB04FF"/>
    <w:rsid w:val="00DD118F"/>
    <w:rsid w:val="00DD29EB"/>
    <w:rsid w:val="00DD362C"/>
    <w:rsid w:val="00DE4DB9"/>
    <w:rsid w:val="00DF1147"/>
    <w:rsid w:val="00DF7F99"/>
    <w:rsid w:val="00E06B10"/>
    <w:rsid w:val="00E11B5B"/>
    <w:rsid w:val="00E527E7"/>
    <w:rsid w:val="00E55C3D"/>
    <w:rsid w:val="00E5686A"/>
    <w:rsid w:val="00E577F5"/>
    <w:rsid w:val="00E609E4"/>
    <w:rsid w:val="00E66B83"/>
    <w:rsid w:val="00EB02C7"/>
    <w:rsid w:val="00EB2185"/>
    <w:rsid w:val="00EB3111"/>
    <w:rsid w:val="00EB4FBE"/>
    <w:rsid w:val="00EC2121"/>
    <w:rsid w:val="00EC22EC"/>
    <w:rsid w:val="00ED1A1A"/>
    <w:rsid w:val="00ED7732"/>
    <w:rsid w:val="00EF0731"/>
    <w:rsid w:val="00EF700F"/>
    <w:rsid w:val="00EF7646"/>
    <w:rsid w:val="00F00C59"/>
    <w:rsid w:val="00F014C3"/>
    <w:rsid w:val="00F1295F"/>
    <w:rsid w:val="00F13464"/>
    <w:rsid w:val="00F14977"/>
    <w:rsid w:val="00F170B9"/>
    <w:rsid w:val="00F279CB"/>
    <w:rsid w:val="00F30304"/>
    <w:rsid w:val="00F617C9"/>
    <w:rsid w:val="00F646BC"/>
    <w:rsid w:val="00F655C1"/>
    <w:rsid w:val="00F70BCC"/>
    <w:rsid w:val="00F74C58"/>
    <w:rsid w:val="00F826CC"/>
    <w:rsid w:val="00F95038"/>
    <w:rsid w:val="00F95843"/>
    <w:rsid w:val="00F96486"/>
    <w:rsid w:val="00FC24CA"/>
    <w:rsid w:val="00FC3DE1"/>
    <w:rsid w:val="00FC74B4"/>
    <w:rsid w:val="00FD370F"/>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4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41A6"/>
    <w:rPr>
      <w:sz w:val="24"/>
      <w:szCs w:val="24"/>
      <w:lang w:val="en-GB"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val="en-GB"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semiHidden/>
    <w:unhideWhenUsed/>
    <w:rsid w:val="008D63E3"/>
    <w:rPr>
      <w:vertAlign w:val="superscript"/>
    </w:rPr>
  </w:style>
  <w:style w:type="paragraph" w:styleId="FootnoteText">
    <w:name w:val="footnote text"/>
    <w:basedOn w:val="Normal"/>
    <w:link w:val="FootnoteTextChar"/>
    <w:unhideWhenUsed/>
    <w:rsid w:val="00560E2E"/>
    <w:pPr>
      <w:spacing w:before="120" w:line="276" w:lineRule="auto"/>
    </w:pPr>
    <w:rPr>
      <w:sz w:val="20"/>
      <w:szCs w:val="20"/>
    </w:rPr>
  </w:style>
  <w:style w:type="character" w:customStyle="1" w:styleId="FootnoteTextChar">
    <w:name w:val="Footnote Text Char"/>
    <w:link w:val="FootnoteText"/>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37B55"/>
    <w:pPr>
      <w:numPr>
        <w:numId w:val="7"/>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ITT_mall_struktuuriga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BD27439CC2CA4BA9E26B2887BB6507" ma:contentTypeVersion="12" ma:contentTypeDescription="Create a new document." ma:contentTypeScope="" ma:versionID="10ab59e55f58c5a24f357163375e21a8">
  <xsd:schema xmlns:xsd="http://www.w3.org/2001/XMLSchema" xmlns:xs="http://www.w3.org/2001/XMLSchema" xmlns:p="http://schemas.microsoft.com/office/2006/metadata/properties" xmlns:ns2="aceba0a1-9494-43d2-9a20-2ddf3648ffb5" xmlns:ns3="39987b9f-ca53-4aee-8273-3bdddd186828" targetNamespace="http://schemas.microsoft.com/office/2006/metadata/properties" ma:root="true" ma:fieldsID="246b92396e86057af20c902b8fab0246" ns2:_="" ns3:_="">
    <xsd:import namespace="aceba0a1-9494-43d2-9a20-2ddf3648ffb5"/>
    <xsd:import namespace="39987b9f-ca53-4aee-8273-3bdddd1868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a0a1-9494-43d2-9a20-2ddf3648f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87b9f-ca53-4aee-8273-3bdddd1868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D4FFE-2F77-492A-B8AB-0CECDA5233C4}">
  <ds:schemaRefs>
    <ds:schemaRef ds:uri="http://schemas.openxmlformats.org/officeDocument/2006/bibliography"/>
  </ds:schemaRefs>
</ds:datastoreItem>
</file>

<file path=customXml/itemProps2.xml><?xml version="1.0" encoding="utf-8"?>
<ds:datastoreItem xmlns:ds="http://schemas.openxmlformats.org/officeDocument/2006/customXml" ds:itemID="{0EEBEC91-3A4E-4E1B-B187-E9F28FC6B9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59F49C-027E-49AA-8CE4-9F574526360E}">
  <ds:schemaRefs>
    <ds:schemaRef ds:uri="http://schemas.microsoft.com/sharepoint/v3/contenttype/forms"/>
  </ds:schemaRefs>
</ds:datastoreItem>
</file>

<file path=customXml/itemProps4.xml><?xml version="1.0" encoding="utf-8"?>
<ds:datastoreItem xmlns:ds="http://schemas.openxmlformats.org/officeDocument/2006/customXml" ds:itemID="{177086F7-AD6E-4AC3-9FFA-5B2F4A919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a0a1-9494-43d2-9a20-2ddf3648ffb5"/>
    <ds:schemaRef ds:uri="39987b9f-ca53-4aee-8273-3bdddd186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ITT_mall_struktuuriga_ENG.dotx</Template>
  <TotalTime>0</TotalTime>
  <Pages>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8480</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2022-02-20T14:02:00Z</dcterms:created>
  <dcterms:modified xsi:type="dcterms:W3CDTF">2022-02-21T21:30:00Z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0x01010039BD27439CC2CA4BA9E26B2887BB6507</vt:lpwstr>
  </property>
</Properties>
</file>